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DEF86" w14:textId="77777777" w:rsidR="006432E2" w:rsidRDefault="006432E2" w:rsidP="006432E2">
      <w:bookmarkStart w:id="0" w:name="_Toc456041736"/>
    </w:p>
    <w:p w14:paraId="138AA9EB" w14:textId="77777777" w:rsidR="00FD7825" w:rsidRDefault="00FD7825" w:rsidP="006432E2"/>
    <w:p w14:paraId="49A565BA" w14:textId="77777777" w:rsidR="006432E2" w:rsidRDefault="004E01C8" w:rsidP="006432E2">
      <w:pPr>
        <w:pStyle w:val="Title"/>
        <w:jc w:val="left"/>
      </w:pPr>
      <w:r>
        <w:t>ASSIGNMENT 2</w:t>
      </w:r>
    </w:p>
    <w:p w14:paraId="693C63BD" w14:textId="77777777" w:rsidR="006432E2" w:rsidRDefault="004E01C8" w:rsidP="006432E2">
      <w:pPr>
        <w:pStyle w:val="Subtitle"/>
        <w:jc w:val="left"/>
      </w:pPr>
      <w:r>
        <w:t>GUESS GAME</w:t>
      </w:r>
    </w:p>
    <w:p w14:paraId="4CCB3B53" w14:textId="77777777" w:rsidR="006432E2" w:rsidRDefault="006432E2" w:rsidP="00697B14">
      <w:pPr>
        <w:pStyle w:val="Heading1"/>
        <w:numPr>
          <w:ilvl w:val="0"/>
          <w:numId w:val="0"/>
        </w:numPr>
        <w:ind w:left="432" w:hanging="432"/>
      </w:pPr>
    </w:p>
    <w:p w14:paraId="2BAFCE0C" w14:textId="77777777" w:rsidR="00FD7825" w:rsidRDefault="00FD7825" w:rsidP="00FD7825"/>
    <w:bookmarkEnd w:id="0"/>
    <w:p w14:paraId="1280759C" w14:textId="77777777" w:rsidR="001C4973" w:rsidRDefault="004E01C8" w:rsidP="00697B14">
      <w:pPr>
        <w:pStyle w:val="Heading1"/>
      </w:pPr>
      <w:r>
        <w:t>OBJECTIVE</w:t>
      </w:r>
    </w:p>
    <w:p w14:paraId="24D36302" w14:textId="77777777" w:rsidR="00BC2E6E" w:rsidRDefault="00BC2E6E" w:rsidP="00BC2E6E"/>
    <w:p w14:paraId="6D954B2B" w14:textId="0406C8FB" w:rsidR="006A3A29" w:rsidRDefault="006A3A29" w:rsidP="00BC2E6E">
      <w:r>
        <w:t>In this assignment, you will c</w:t>
      </w:r>
      <w:r w:rsidR="00967B15">
        <w:t>reate the UI for the Guess Game, or the whole game, it’s up to you.</w:t>
      </w:r>
    </w:p>
    <w:p w14:paraId="0B8B0120" w14:textId="77777777" w:rsidR="006A3A29" w:rsidRDefault="006A3A29" w:rsidP="00BC2E6E"/>
    <w:p w14:paraId="5C8A0CB5" w14:textId="48991824" w:rsidR="00BC2E6E" w:rsidRDefault="00BC2E6E" w:rsidP="00BC2E6E">
      <w:r>
        <w:t>Th</w:t>
      </w:r>
      <w:r w:rsidR="000D62E4">
        <w:t>e goal of this assignment is to get familiar to auto layout concept</w:t>
      </w:r>
      <w:r w:rsidR="00794715">
        <w:t>s</w:t>
      </w:r>
      <w:r w:rsidR="001526E2">
        <w:t xml:space="preserve"> using</w:t>
      </w:r>
      <w:r w:rsidR="000D62E4">
        <w:t xml:space="preserve"> </w:t>
      </w:r>
      <w:proofErr w:type="spellStart"/>
      <w:r w:rsidR="000D62E4">
        <w:t>Xcod</w:t>
      </w:r>
      <w:r w:rsidR="006A3A29">
        <w:t>e</w:t>
      </w:r>
      <w:proofErr w:type="spellEnd"/>
      <w:r w:rsidR="006A3A29">
        <w:t xml:space="preserve"> IDE.</w:t>
      </w:r>
    </w:p>
    <w:p w14:paraId="356350B8" w14:textId="77777777" w:rsidR="006A3A29" w:rsidRDefault="006A3A29" w:rsidP="00BC2E6E"/>
    <w:p w14:paraId="3E1C617C" w14:textId="2C0635AD" w:rsidR="006A3A29" w:rsidRDefault="006A3A29" w:rsidP="00BC2E6E">
      <w:r>
        <w:t>Additionally, for extra credit, you will let your users to actually play the Guess Game.</w:t>
      </w:r>
    </w:p>
    <w:p w14:paraId="7782CA7C" w14:textId="77777777" w:rsidR="006A3A29" w:rsidRDefault="006A3A29" w:rsidP="00BC2E6E"/>
    <w:p w14:paraId="00F81038" w14:textId="465887FF" w:rsidR="006A3A29" w:rsidRDefault="006A3A29" w:rsidP="006A3A29">
      <w:pPr>
        <w:pStyle w:val="Heading1"/>
      </w:pPr>
      <w:r>
        <w:t>MATERIALS</w:t>
      </w:r>
    </w:p>
    <w:p w14:paraId="686A0541" w14:textId="77777777" w:rsidR="006A3A29" w:rsidRDefault="006A3A29" w:rsidP="006A3A29"/>
    <w:p w14:paraId="0BAF7B4A" w14:textId="77777777" w:rsidR="006A3A29" w:rsidRDefault="006A3A29" w:rsidP="006A3A29">
      <w:r>
        <w:t xml:space="preserve">For this assignment, you’ll need the presentation slides form session 6 (you can find it on Slack </w:t>
      </w:r>
      <w:proofErr w:type="spellStart"/>
      <w:r w:rsidRPr="006A3A29">
        <w:rPr>
          <w:b/>
        </w:rPr>
        <w:t>endavamobile</w:t>
      </w:r>
      <w:proofErr w:type="spellEnd"/>
      <w:r>
        <w:t xml:space="preserve"> (#</w:t>
      </w:r>
      <w:proofErr w:type="spellStart"/>
      <w:r w:rsidRPr="006A3A29">
        <w:rPr>
          <w:b/>
        </w:rPr>
        <w:t>isobootcamp</w:t>
      </w:r>
      <w:proofErr w:type="spellEnd"/>
      <w:r>
        <w:t xml:space="preserve">) channel). </w:t>
      </w:r>
    </w:p>
    <w:p w14:paraId="7D25EF80" w14:textId="77777777" w:rsidR="006A3A29" w:rsidRDefault="006A3A29" w:rsidP="006A3A29"/>
    <w:p w14:paraId="4D66255E" w14:textId="696DE9C6" w:rsidR="006A3A29" w:rsidRDefault="006A3A29" w:rsidP="001526E2">
      <w:r>
        <w:t>Also, the start-up project with all necessary assets is provided</w:t>
      </w:r>
      <w:r w:rsidR="001526E2">
        <w:t>. Short demo video is also provided as reference. You can found both on the GitHub.</w:t>
      </w:r>
    </w:p>
    <w:p w14:paraId="652C8D94" w14:textId="77777777" w:rsidR="00EE6AAF" w:rsidRDefault="00EE6AAF" w:rsidP="001C4973"/>
    <w:p w14:paraId="22E59401" w14:textId="4AE829B9" w:rsidR="00F35AC7" w:rsidRDefault="001526E2" w:rsidP="00F35AC7">
      <w:r>
        <w:t xml:space="preserve">Game rules in </w:t>
      </w:r>
      <w:r w:rsidR="00F35AC7">
        <w:t>short:</w:t>
      </w:r>
    </w:p>
    <w:p w14:paraId="5C6BBC55" w14:textId="77777777" w:rsidR="00F35AC7" w:rsidRDefault="00F35AC7" w:rsidP="00F35AC7">
      <w:pPr>
        <w:pStyle w:val="ListParagraph"/>
        <w:numPr>
          <w:ilvl w:val="1"/>
          <w:numId w:val="40"/>
        </w:numPr>
      </w:pPr>
      <w:r>
        <w:t>Image presenting the animal is showed</w:t>
      </w:r>
    </w:p>
    <w:p w14:paraId="2C24FE25" w14:textId="77777777" w:rsidR="00F35AC7" w:rsidRDefault="00F35AC7" w:rsidP="00F35AC7">
      <w:pPr>
        <w:pStyle w:val="ListParagraph"/>
        <w:numPr>
          <w:ilvl w:val="1"/>
          <w:numId w:val="40"/>
        </w:numPr>
      </w:pPr>
      <w:r>
        <w:t>User must guess the animal picking the right offered letters.</w:t>
      </w:r>
    </w:p>
    <w:p w14:paraId="22368F2F" w14:textId="77777777" w:rsidR="00F35AC7" w:rsidRDefault="00F35AC7" w:rsidP="00F35AC7">
      <w:pPr>
        <w:pStyle w:val="ListParagraph"/>
        <w:numPr>
          <w:ilvl w:val="1"/>
          <w:numId w:val="40"/>
        </w:numPr>
      </w:pPr>
      <w:r>
        <w:t>Only 3 wrong entries are allowed per animal</w:t>
      </w:r>
    </w:p>
    <w:p w14:paraId="221FCB54" w14:textId="77777777" w:rsidR="00F35AC7" w:rsidRDefault="00F35AC7" w:rsidP="00F35AC7">
      <w:pPr>
        <w:pStyle w:val="ListParagraph"/>
        <w:numPr>
          <w:ilvl w:val="1"/>
          <w:numId w:val="40"/>
        </w:numPr>
      </w:pPr>
      <w:r>
        <w:t>If user has guessed the animal name, a green view is presented saying “Correct!”. If user failed (has more than 3 wrong attempts) the red view saying “Game over” is presented</w:t>
      </w:r>
    </w:p>
    <w:p w14:paraId="38C81368" w14:textId="77777777" w:rsidR="00F35AC7" w:rsidRDefault="00F35AC7" w:rsidP="00F35AC7">
      <w:pPr>
        <w:pStyle w:val="ListParagraph"/>
        <w:numPr>
          <w:ilvl w:val="1"/>
          <w:numId w:val="40"/>
        </w:numPr>
      </w:pPr>
      <w:r>
        <w:t>Tapping on “New Game” -&gt; game is restarted</w:t>
      </w:r>
    </w:p>
    <w:p w14:paraId="64B22FED" w14:textId="77777777" w:rsidR="00F35AC7" w:rsidRDefault="00F35AC7" w:rsidP="001C4973"/>
    <w:p w14:paraId="225AAD1A" w14:textId="6A8995F1" w:rsidR="006A3A29" w:rsidRDefault="006A3A29" w:rsidP="006A3A29">
      <w:pPr>
        <w:pStyle w:val="Heading1"/>
      </w:pPr>
      <w:bookmarkStart w:id="1" w:name="_Toc456041738"/>
      <w:r>
        <w:t>Required tasks</w:t>
      </w:r>
    </w:p>
    <w:p w14:paraId="5F70195B" w14:textId="77777777" w:rsidR="006A3A29" w:rsidRDefault="006A3A29" w:rsidP="006A3A29"/>
    <w:p w14:paraId="3B4A2F3E" w14:textId="4E6EE561" w:rsidR="006A3A29" w:rsidRDefault="009A6890" w:rsidP="001526E2">
      <w:pPr>
        <w:pStyle w:val="ListParagraph"/>
        <w:numPr>
          <w:ilvl w:val="0"/>
          <w:numId w:val="46"/>
        </w:numPr>
      </w:pPr>
      <w:r>
        <w:t>Create a game scene</w:t>
      </w:r>
      <w:r w:rsidR="00046884">
        <w:t xml:space="preserve"> in </w:t>
      </w:r>
      <w:r w:rsidR="00046884" w:rsidRPr="001526E2">
        <w:rPr>
          <w:b/>
        </w:rPr>
        <w:t>storyboard</w:t>
      </w:r>
      <w:r w:rsidR="00046884">
        <w:t xml:space="preserve">. </w:t>
      </w:r>
    </w:p>
    <w:p w14:paraId="1EE33D6A" w14:textId="47956C95" w:rsidR="00046884" w:rsidRDefault="00046884" w:rsidP="001526E2">
      <w:pPr>
        <w:pStyle w:val="ListParagraph"/>
        <w:numPr>
          <w:ilvl w:val="0"/>
          <w:numId w:val="46"/>
        </w:numPr>
      </w:pPr>
      <w:r>
        <w:t xml:space="preserve">Game scene should be properly </w:t>
      </w:r>
      <w:r w:rsidR="0004468B">
        <w:t xml:space="preserve">presented in </w:t>
      </w:r>
      <w:r w:rsidR="0004468B" w:rsidRPr="0004468B">
        <w:rPr>
          <w:b/>
        </w:rPr>
        <w:t>portrait</w:t>
      </w:r>
      <w:r w:rsidR="0004468B">
        <w:t xml:space="preserve"> mode for all device screen sizes (iphone4, SE, 7, 7+, iPad). For now, don’t be bothered with landscape orientation mods, that will be part of your next assignment</w:t>
      </w:r>
    </w:p>
    <w:p w14:paraId="27AC50D6" w14:textId="17A60CB7" w:rsidR="0004468B" w:rsidRDefault="00B40ECC" w:rsidP="001526E2">
      <w:pPr>
        <w:pStyle w:val="ListParagraph"/>
        <w:numPr>
          <w:ilvl w:val="0"/>
          <w:numId w:val="46"/>
        </w:numPr>
      </w:pPr>
      <w:r>
        <w:t>Use</w:t>
      </w:r>
      <w:r w:rsidR="0004468B">
        <w:t xml:space="preserve"> of </w:t>
      </w:r>
      <w:r w:rsidR="0004468B" w:rsidRPr="0004468B">
        <w:rPr>
          <w:b/>
        </w:rPr>
        <w:t>stack view</w:t>
      </w:r>
      <w:r w:rsidR="0004468B">
        <w:t xml:space="preserve"> is </w:t>
      </w:r>
      <w:r w:rsidR="0004468B" w:rsidRPr="0004468B">
        <w:rPr>
          <w:b/>
        </w:rPr>
        <w:t>forbidden</w:t>
      </w:r>
      <w:r w:rsidR="0004468B">
        <w:t xml:space="preserve"> for this assignment. The goal is to master the basic auto layout skills</w:t>
      </w:r>
      <w:r>
        <w:t xml:space="preserve">. </w:t>
      </w:r>
    </w:p>
    <w:p w14:paraId="75B33459" w14:textId="7627AF0D" w:rsidR="00694A41" w:rsidRDefault="00694A41" w:rsidP="001526E2">
      <w:pPr>
        <w:pStyle w:val="ListParagraph"/>
        <w:numPr>
          <w:ilvl w:val="0"/>
          <w:numId w:val="46"/>
        </w:numPr>
      </w:pPr>
      <w:r>
        <w:t>The views presenting the “Corr</w:t>
      </w:r>
      <w:r w:rsidR="00493B3C">
        <w:t>e</w:t>
      </w:r>
      <w:r>
        <w:t>ct”</w:t>
      </w:r>
      <w:proofErr w:type="gramStart"/>
      <w:r w:rsidR="001526E2">
        <w:t>/”Game</w:t>
      </w:r>
      <w:proofErr w:type="gramEnd"/>
      <w:r>
        <w:t xml:space="preserve"> Over” texts should be created and presented </w:t>
      </w:r>
      <w:r w:rsidRPr="00F35AC7">
        <w:rPr>
          <w:b/>
        </w:rPr>
        <w:t>in code</w:t>
      </w:r>
      <w:r>
        <w:t xml:space="preserve">, these views should </w:t>
      </w:r>
      <w:r w:rsidRPr="00F35AC7">
        <w:rPr>
          <w:b/>
        </w:rPr>
        <w:t>not</w:t>
      </w:r>
      <w:r>
        <w:t xml:space="preserve"> be created in </w:t>
      </w:r>
      <w:r w:rsidRPr="00F35AC7">
        <w:rPr>
          <w:b/>
        </w:rPr>
        <w:t>storyboard</w:t>
      </w:r>
      <w:r>
        <w:t xml:space="preserve">.. Don’t forget to add all </w:t>
      </w:r>
      <w:r w:rsidR="00493B3C">
        <w:t>necessary</w:t>
      </w:r>
      <w:r>
        <w:t xml:space="preserve"> constraints</w:t>
      </w:r>
      <w:r w:rsidR="001526E2">
        <w:t xml:space="preserve"> in code</w:t>
      </w:r>
      <w:r>
        <w:t>!</w:t>
      </w:r>
    </w:p>
    <w:p w14:paraId="63F48D5E" w14:textId="77777777" w:rsidR="00493B3C" w:rsidRDefault="002F2E65" w:rsidP="001526E2">
      <w:pPr>
        <w:pStyle w:val="ListParagraph"/>
        <w:numPr>
          <w:ilvl w:val="0"/>
          <w:numId w:val="46"/>
        </w:numPr>
      </w:pPr>
      <w:r>
        <w:lastRenderedPageBreak/>
        <w:t xml:space="preserve">Game should support animals with up to </w:t>
      </w:r>
      <w:r w:rsidRPr="002F2E65">
        <w:rPr>
          <w:b/>
        </w:rPr>
        <w:t>6 letters</w:t>
      </w:r>
      <w:r>
        <w:t xml:space="preserve"> long names. </w:t>
      </w:r>
    </w:p>
    <w:p w14:paraId="0D488EB1" w14:textId="3DA51E1C" w:rsidR="002F2E65" w:rsidRDefault="00493B3C" w:rsidP="001526E2">
      <w:pPr>
        <w:pStyle w:val="ListParagraph"/>
        <w:numPr>
          <w:ilvl w:val="0"/>
          <w:numId w:val="46"/>
        </w:numPr>
      </w:pPr>
      <w:r>
        <w:t xml:space="preserve">Game should provide </w:t>
      </w:r>
      <w:r w:rsidRPr="001526E2">
        <w:rPr>
          <w:b/>
        </w:rPr>
        <w:t>exactly</w:t>
      </w:r>
      <w:r>
        <w:t xml:space="preserve"> </w:t>
      </w:r>
      <w:r w:rsidRPr="001526E2">
        <w:rPr>
          <w:b/>
        </w:rPr>
        <w:t>10</w:t>
      </w:r>
      <w:r>
        <w:t xml:space="preserve"> proposal </w:t>
      </w:r>
      <w:r w:rsidRPr="001526E2">
        <w:rPr>
          <w:b/>
        </w:rPr>
        <w:t>letters</w:t>
      </w:r>
      <w:r w:rsidR="00F35AC7">
        <w:t>.</w:t>
      </w:r>
    </w:p>
    <w:p w14:paraId="5202FE0B" w14:textId="18E5B7CD" w:rsidR="00694A41" w:rsidRDefault="002F2E65" w:rsidP="001526E2">
      <w:pPr>
        <w:pStyle w:val="ListParagraph"/>
        <w:numPr>
          <w:ilvl w:val="0"/>
          <w:numId w:val="46"/>
        </w:numPr>
      </w:pPr>
      <w:r>
        <w:t>Some basic scene guidelines:</w:t>
      </w:r>
      <w:r w:rsidR="00200DA1" w:rsidRPr="00200DA1">
        <w:rPr>
          <w:noProof/>
          <w:lang w:val="en-US"/>
        </w:rPr>
        <w:t xml:space="preserve"> </w:t>
      </w:r>
      <w:r w:rsidR="00200DA1">
        <w:rPr>
          <w:noProof/>
          <w:lang w:val="en-US"/>
        </w:rPr>
        <mc:AlternateContent>
          <mc:Choice Requires="wpg">
            <w:drawing>
              <wp:inline distT="0" distB="0" distL="0" distR="0" wp14:anchorId="7FFCE74B" wp14:editId="2442272D">
                <wp:extent cx="4918075" cy="5114290"/>
                <wp:effectExtent l="0" t="0" r="9525" b="6731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5114290"/>
                          <a:chOff x="0" y="0"/>
                          <a:chExt cx="4918163" cy="5114597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../../../Desktop/Simulator%20Screen%20Shot%20Feb%2013,%202017,%2012.08.01%20PM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559" y="0"/>
                            <a:ext cx="2858135" cy="508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>
                            <a:off x="3773214" y="693683"/>
                            <a:ext cx="0" cy="21717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773214" y="2858814"/>
                            <a:ext cx="0" cy="1714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888828" y="1597573"/>
                            <a:ext cx="3435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B26E7" w14:textId="77777777" w:rsidR="00200DA1" w:rsidRDefault="00200DA1" w:rsidP="00200DA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878317" y="3541986"/>
                            <a:ext cx="91877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072DD" w14:textId="77777777" w:rsidR="00200DA1" w:rsidRDefault="00200DA1" w:rsidP="00200DA1">
                              <w:r>
                                <w:t>D = 0.8 *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46841" y="199697"/>
                            <a:ext cx="0" cy="49149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 flipH="1">
                            <a:off x="0" y="2638097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3675F" w14:textId="77777777" w:rsidR="00200DA1" w:rsidRDefault="00200DA1" w:rsidP="00200DA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773214" y="4582511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88828" y="4687614"/>
                            <a:ext cx="10293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16E52" w14:textId="77777777" w:rsidR="00200DA1" w:rsidRDefault="00200DA1" w:rsidP="00200DA1">
                              <w:r>
                                <w:t>B = 0.1 *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88828" y="346842"/>
                            <a:ext cx="10293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20C37" w14:textId="77777777" w:rsidR="00200DA1" w:rsidRDefault="00200DA1" w:rsidP="00200DA1">
                              <w: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773214" y="231228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541986" y="3983421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541986" y="4120055"/>
                            <a:ext cx="3435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B7E4E" w14:textId="77777777" w:rsidR="00200DA1" w:rsidRDefault="00200DA1" w:rsidP="00200DA1">
                              <w:r>
                                <w:t>E</w:t>
                              </w:r>
                            </w:p>
                            <w:p w14:paraId="7A297EED" w14:textId="77777777" w:rsidR="00200DA1" w:rsidRDefault="00200DA1" w:rsidP="00200D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541986" y="2953407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541986" y="3090042"/>
                            <a:ext cx="3435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74F66" w14:textId="77777777" w:rsidR="00200DA1" w:rsidRDefault="00200DA1" w:rsidP="00200DA1">
                              <w:r>
                                <w:t>E</w:t>
                              </w:r>
                            </w:p>
                            <w:p w14:paraId="3EADB4ED" w14:textId="77777777" w:rsidR="00200DA1" w:rsidRDefault="00200DA1" w:rsidP="00200D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541986" y="3478924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541986" y="3636580"/>
                            <a:ext cx="3435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2BCC5" w14:textId="77777777" w:rsidR="00200DA1" w:rsidRDefault="00200DA1" w:rsidP="00200DA1">
                              <w:r>
                                <w:t>E</w:t>
                              </w:r>
                            </w:p>
                            <w:p w14:paraId="69108EC8" w14:textId="77777777" w:rsidR="00200DA1" w:rsidRDefault="00200DA1" w:rsidP="00200D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CE74B" id="Group 23" o:spid="_x0000_s1026" style="width:387.25pt;height:402.7pt;mso-position-horizontal-relative:char;mso-position-vertical-relative:line" coordsize="4918163,511459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../../../Desktop/Simulator%20Screen%20Shot%20Feb%2013,%202017,%2012.08.01%20PM." style="position:absolute;left:567559;width:2858135;height:50888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DT&#10;jdbCAAAA2gAAAA8AAABkcnMvZG93bnJldi54bWxEj9FqwkAQRd8F/2EZoW+60YdQ0qwiimAoCKb9&#10;gGl2TEKzs2F3NbFf3w0U+jQM9869Z/LdaDrxIOdbywrWqwQEcWV1y7WCz4/T8hWED8gaO8uk4Eke&#10;dtv5LMdM24Gv9ChDLWII+wwVNCH0mZS+asigX9meOGo36wyGuLpaaodDDDed3CRJKg22HBsa7OnQ&#10;UPVd3o2CiFN0e353rSy/bpvi557Wx4tSL4tx/wYi0Bj+zX/XZx3xYXplmnL7C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g043WwgAAANoAAAAPAAAAAAAAAAAAAAAAAJwCAABk&#10;cnMvZG93bnJldi54bWxQSwUGAAAAAAQABAD3AAAAiwMAAAAA&#10;">
                  <v:imagedata r:id="rId12" o:title="../../../Desktop/Simulator%20Screen%20Shot%20Feb%2013,%202017,%2012.08.01%20PM."/>
                  <v:path arrowok="t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3773214;top:693683;width:0;height:2171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5yRsMAAADaAAAADwAAAGRycy9kb3ducmV2LnhtbESPT4vCMBTE74LfITzBm6YrIlKNsgj+&#10;uYjoiri3Z/O2LTYvJYla99NvBGGPw8z8hpnOG1OJOzlfWlbw0U9AEGdWl5wrOH4te2MQPiBrrCyT&#10;gid5mM/arSmm2j54T/dDyEWEsE9RQRFCnUrps4IM+r6tiaP3Y53BEKXLpXb4iHBTyUGSjKTBkuNC&#10;gTUtCsquh5tRsDOr6yVsj7/fmcvP68XgVF2eJ6W6neZzAiJQE/7D7/ZGKxjC60q8AXL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TOckbDAAAA2gAAAA8AAAAAAAAAAAAA&#10;AAAAoQIAAGRycy9kb3ducmV2LnhtbFBLBQYAAAAABAAEAPkAAACRAwAAAAA=&#10;" strokecolor="#de411b [3204]" strokeweight=".5pt">
                  <v:stroke startarrow="block" endarrow="block" joinstyle="miter"/>
                </v:shape>
                <v:shape id="Straight Arrow Connector 6" o:spid="_x0000_s1029" type="#_x0000_t32" style="position:absolute;left:3773214;top:2858814;width:0;height:1714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1BJqsMAAADaAAAADwAAAGRycy9kb3ducmV2LnhtbESPT4vCMBTE74LfITzBm6Z6EKlGWQR1&#10;L7L4h7J7ezZv22LzUpKs1v30RhA8DjPzG2a+bE0truR8ZVnBaJiAIM6trrhQcDquB1MQPiBrrC2T&#10;gjt5WC66nTmm2t54T9dDKESEsE9RQRlCk0rp85IM+qFtiKP3a53BEKUrpHZ4i3BTy3GSTKTBiuNC&#10;iQ2tSsovhz+j4MtsLuewO/3/5K743q7GWX2+Z0r1e+3HDESgNrzDr/anVjCB55V4A+T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tQSarDAAAA2gAAAA8AAAAAAAAAAAAA&#10;AAAAoQIAAGRycy9kb3ducmV2LnhtbFBLBQYAAAAABAAEAPkAAACRAwAAAAA=&#10;" strokecolor="#de411b [3204]" strokeweight=".5pt">
                  <v:stroke startarrow="block"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30" type="#_x0000_t202" style="position:absolute;left:3888828;top:1597573;width:3435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793B26E7" w14:textId="77777777" w:rsidR="00200DA1" w:rsidRDefault="00200DA1" w:rsidP="00200DA1">
                        <w:r>
                          <w:t>C</w:t>
                        </w:r>
                      </w:p>
                    </w:txbxContent>
                  </v:textbox>
                </v:shape>
                <v:shape id="Text Box 9" o:spid="_x0000_s1031" type="#_x0000_t202" style="position:absolute;left:3878317;top:3541986;width:91877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6D5072DD" w14:textId="77777777" w:rsidR="00200DA1" w:rsidRDefault="00200DA1" w:rsidP="00200DA1">
                        <w:r>
                          <w:t>D = 0.8 * C</w:t>
                        </w:r>
                      </w:p>
                    </w:txbxContent>
                  </v:textbox>
                </v:shape>
                <v:shape id="Straight Arrow Connector 10" o:spid="_x0000_s1032" type="#_x0000_t32" style="position:absolute;left:346841;top:199697;width:0;height:4914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19bA8UAAADbAAAADwAAAGRycy9kb3ducmV2LnhtbESPQWvCQBCF74L/YZlCb7qphyKpGxFB&#10;20sRrUh7m2SnSTA7G3a3Gv31nUOhtxnem/e+WSwH16kLhdh6NvA0zUARV962XBs4fmwmc1AxIVvs&#10;PJOBG0VYFuPRAnPrr7ynyyHVSkI45migSanPtY5VQw7j1PfEon374DDJGmptA14l3HV6lmXP2mHL&#10;0tBgT+uGqvPhxxnYue25TO/H+1cV6s/X9ezUlbeTMY8Pw+oFVKIh/Zv/rt+s4Au9/CID6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19bA8UAAADbAAAADwAAAAAAAAAA&#10;AAAAAAChAgAAZHJzL2Rvd25yZXYueG1sUEsFBgAAAAAEAAQA+QAAAJMDAAAAAA==&#10;" strokecolor="#de411b [3204]" strokeweight=".5pt">
                  <v:stroke startarrow="block" endarrow="block" joinstyle="miter"/>
                </v:shape>
                <v:shape id="Text Box 11" o:spid="_x0000_s1033" type="#_x0000_t202" style="position:absolute;top:2638097;width:457200;height:228600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ziOSwgAA&#10;ANsAAAAPAAAAZHJzL2Rvd25yZXYueG1sRE9Li8IwEL4v+B/CCHtbU5f1QTWKCAse6qJV0OPQjE2x&#10;mZQmq91/vxEEb/PxPWe+7GwtbtT6yrGC4SABQVw4XXGp4Hj4/piC8AFZY+2YFPyRh+Wi9zbHVLs7&#10;7+mWh1LEEPYpKjAhNKmUvjBk0Q9cQxy5i2sthgjbUuoW7zHc1vIzScbSYsWxwWBDa0PFNf+1CnR2&#10;Oo0m1ybbm/PXZVP/6CzfbZV673erGYhAXXiJn+6NjvOH8PglHiA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nOI5LCAAAA2wAAAA8AAAAAAAAAAAAAAAAAlwIAAGRycy9kb3du&#10;cmV2LnhtbFBLBQYAAAAABAAEAPUAAACGAwAAAAA=&#10;" filled="f" stroked="f">
                  <v:textbox>
                    <w:txbxContent>
                      <w:p w14:paraId="4253675F" w14:textId="77777777" w:rsidR="00200DA1" w:rsidRDefault="00200DA1" w:rsidP="00200DA1">
                        <w:r>
                          <w:t>A</w:t>
                        </w:r>
                      </w:p>
                    </w:txbxContent>
                  </v:textbox>
                </v:shape>
                <v:shape id="Straight Arrow Connector 12" o:spid="_x0000_s1034" type="#_x0000_t32" style="position:absolute;left:3773214;top:4582511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Fg78IAAADbAAAADwAAAGRycy9kb3ducmV2LnhtbERPS4vCMBC+C/sfwix403R7EOkaRQRX&#10;LyI+kN3b2My2xWZSkqjVX28Ewdt8fM8ZTVpTiws5X1lW8NVPQBDnVldcKNjv5r0hCB+QNdaWScGN&#10;PEzGH50RZtpeeUOXbShEDGGfoYIyhCaT0uclGfR92xBH7t86gyFCV0jt8BrDTS3TJBlIgxXHhhIb&#10;mpWUn7Zno2Btfk7HsNrf/3JX/C5m6aE+3g5KdT/b6TeIQG14i1/upY7zU3j+Eg+Q4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MFg78IAAADbAAAADwAAAAAAAAAAAAAA&#10;AAChAgAAZHJzL2Rvd25yZXYueG1sUEsFBgAAAAAEAAQA+QAAAJADAAAAAA==&#10;" strokecolor="#de411b [3204]" strokeweight=".5pt">
                  <v:stroke startarrow="block" endarrow="block" joinstyle="miter"/>
                </v:shape>
                <v:shape id="Text Box 13" o:spid="_x0000_s1035" type="#_x0000_t202" style="position:absolute;left:3888828;top:4687614;width:10293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14B16E52" w14:textId="77777777" w:rsidR="00200DA1" w:rsidRDefault="00200DA1" w:rsidP="00200DA1">
                        <w:r>
                          <w:t>B = 0.1 * A</w:t>
                        </w:r>
                      </w:p>
                    </w:txbxContent>
                  </v:textbox>
                </v:shape>
                <v:shape id="Text Box 14" o:spid="_x0000_s1036" type="#_x0000_t202" style="position:absolute;left:3888828;top:346842;width:10293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75E20C37" w14:textId="77777777" w:rsidR="00200DA1" w:rsidRDefault="00200DA1" w:rsidP="00200DA1">
                        <w:r>
                          <w:t xml:space="preserve">B </w:t>
                        </w:r>
                      </w:p>
                    </w:txbxContent>
                  </v:textbox>
                </v:shape>
                <v:shape id="Straight Arrow Connector 15" o:spid="_x0000_s1037" type="#_x0000_t32" style="position:absolute;left:3773214;top:231228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yj4m8IAAADbAAAADwAAAGRycy9kb3ducmV2LnhtbERPS4vCMBC+C/6HMII3TVdQpBplEXxc&#10;RHRF3NvYzLbFZlKSqHV//UYQ9jYf33Om88ZU4k7Ol5YVfPQTEMSZ1SXnCo5fy94YhA/IGivLpOBJ&#10;HuazdmuKqbYP3tP9EHIRQ9inqKAIoU6l9FlBBn3f1sSR+7HOYIjQ5VI7fMRwU8lBkoykwZJjQ4E1&#10;LQrKroebUbAzq+slbI+/35nLz+vF4FRdnielup3mcwIiUBP+xW/3Rsf5Q3j9Eg+Qs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yj4m8IAAADbAAAADwAAAAAAAAAAAAAA&#10;AAChAgAAZHJzL2Rvd25yZXYueG1sUEsFBgAAAAAEAAQA+QAAAJADAAAAAA==&#10;" strokecolor="#de411b [3204]" strokeweight=".5pt">
                  <v:stroke startarrow="block" endarrow="block" joinstyle="miter"/>
                </v:shape>
                <v:shape id="Straight Arrow Connector 17" o:spid="_x0000_s1038" type="#_x0000_t32" style="position:absolute;left:3541986;top:3983421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bDd8IAAADbAAAADwAAAGRycy9kb3ducmV2LnhtbERPS4vCMBC+C/6HMII3TdeDSjXKIvi4&#10;iOiKuLexmW2LzaQkUev++o0g7G0+vudM542pxJ2cLy0r+OgnIIgzq0vOFRy/lr0xCB+QNVaWScGT&#10;PMxn7dYUU20fvKf7IeQihrBPUUERQp1K6bOCDPq+rYkj92OdwRChy6V2+IjhppKDJBlKgyXHhgJr&#10;WhSUXQ83o2BnVtdL2B5/vzOXn9eLwam6PE9KdTvN5wREoCb8i9/ujY7zR/D6JR4gZ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LbDd8IAAADbAAAADwAAAAAAAAAAAAAA&#10;AAChAgAAZHJzL2Rvd25yZXYueG1sUEsFBgAAAAAEAAQA+QAAAJADAAAAAA==&#10;" strokecolor="#de411b [3204]" strokeweight=".5pt">
                  <v:stroke startarrow="block" endarrow="block" joinstyle="miter"/>
                </v:shape>
                <v:shape id="Text Box 18" o:spid="_x0000_s1039" type="#_x0000_t202" style="position:absolute;left:3541986;top:4120055;width:3435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7BFB7E4E" w14:textId="77777777" w:rsidR="00200DA1" w:rsidRDefault="00200DA1" w:rsidP="00200DA1">
                        <w:r>
                          <w:t>E</w:t>
                        </w:r>
                      </w:p>
                      <w:p w14:paraId="7A297EED" w14:textId="77777777" w:rsidR="00200DA1" w:rsidRDefault="00200DA1" w:rsidP="00200DA1"/>
                    </w:txbxContent>
                  </v:textbox>
                </v:shape>
                <v:shape id="Straight Arrow Connector 19" o:spid="_x0000_s1040" type="#_x0000_t32" style="position:absolute;left:3541986;top:2953407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XynsIAAADbAAAADwAAAGRycy9kb3ducmV2LnhtbERPS4vCMBC+C/6HMII3TdeDaDXKIvi4&#10;iOiKuLexmW2LzaQkUev++o0g7G0+vudM542pxJ2cLy0r+OgnIIgzq0vOFRy/lr0RCB+QNVaWScGT&#10;PMxn7dYUU20fvKf7IeQihrBPUUERQp1K6bOCDPq+rYkj92OdwRChy6V2+IjhppKDJBlKgyXHhgJr&#10;WhSUXQ83o2BnVtdL2B5/vzOXn9eLwam6PE9KdTvN5wREoCb8i9/ujY7zx/D6JR4gZ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mXynsIAAADbAAAADwAAAAAAAAAAAAAA&#10;AAChAgAAZHJzL2Rvd25yZXYueG1sUEsFBgAAAAAEAAQA+QAAAJADAAAAAA==&#10;" strokecolor="#de411b [3204]" strokeweight=".5pt">
                  <v:stroke startarrow="block" endarrow="block" joinstyle="miter"/>
                </v:shape>
                <v:shape id="Text Box 20" o:spid="_x0000_s1041" type="#_x0000_t202" style="position:absolute;left:3541986;top:3090042;width:3435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24F74F66" w14:textId="77777777" w:rsidR="00200DA1" w:rsidRDefault="00200DA1" w:rsidP="00200DA1">
                        <w:r>
                          <w:t>E</w:t>
                        </w:r>
                      </w:p>
                      <w:p w14:paraId="3EADB4ED" w14:textId="77777777" w:rsidR="00200DA1" w:rsidRDefault="00200DA1" w:rsidP="00200DA1"/>
                    </w:txbxContent>
                  </v:textbox>
                </v:shape>
                <v:shape id="Straight Arrow Connector 21" o:spid="_x0000_s1042" type="#_x0000_t32" style="position:absolute;left:3541986;top:3478924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80JcQAAADbAAAADwAAAGRycy9kb3ducmV2LnhtbESPQYvCMBSE74L/ITxhb5raw7JUo4ig&#10;uxdZVkX09myebbF5KUnUur/eCILHYWa+YcbT1tTiSs5XlhUMBwkI4tzqigsF282i/wXCB2SNtWVS&#10;cCcP00m3M8ZM2xv/0XUdChEh7DNUUIbQZFL6vCSDfmAb4uidrDMYonSF1A5vEW5qmSbJpzRYcVwo&#10;saF5Sfl5fTEKfs3yfAyr7f8hd8X+e57u6uN9p9RHr52NQARqwzv8av9oBekQnl/iD5CT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fzQlxAAAANsAAAAPAAAAAAAAAAAA&#10;AAAAAKECAABkcnMvZG93bnJldi54bWxQSwUGAAAAAAQABAD5AAAAkgMAAAAA&#10;" strokecolor="#de411b [3204]" strokeweight=".5pt">
                  <v:stroke startarrow="block" endarrow="block" joinstyle="miter"/>
                </v:shape>
                <v:shape id="Text Box 22" o:spid="_x0000_s1043" type="#_x0000_t202" style="position:absolute;left:3541986;top:3636580;width:3435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2902BCC5" w14:textId="77777777" w:rsidR="00200DA1" w:rsidRDefault="00200DA1" w:rsidP="00200DA1">
                        <w:r>
                          <w:t>E</w:t>
                        </w:r>
                      </w:p>
                      <w:p w14:paraId="69108EC8" w14:textId="77777777" w:rsidR="00200DA1" w:rsidRDefault="00200DA1" w:rsidP="00200D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A00EFC" w14:textId="1C412F6F" w:rsidR="00200DA1" w:rsidRDefault="00F35AC7" w:rsidP="001526E2">
      <w:pPr>
        <w:pStyle w:val="ListParagraph"/>
        <w:numPr>
          <w:ilvl w:val="0"/>
          <w:numId w:val="46"/>
        </w:numPr>
      </w:pPr>
      <w:r>
        <w:t>S</w:t>
      </w:r>
      <w:r w:rsidR="00200DA1">
        <w:t xml:space="preserve">olution letters </w:t>
      </w:r>
      <w:r w:rsidR="001526E2">
        <w:t>(6 black ones) are equally spaced with same width and height.</w:t>
      </w:r>
    </w:p>
    <w:p w14:paraId="6CA7A895" w14:textId="6B73706B" w:rsidR="001526E2" w:rsidRDefault="001526E2" w:rsidP="001526E2">
      <w:pPr>
        <w:pStyle w:val="ListParagraph"/>
        <w:numPr>
          <w:ilvl w:val="0"/>
          <w:numId w:val="46"/>
        </w:numPr>
      </w:pPr>
      <w:r>
        <w:t>Proposal letters (10 blue ones) are split in two rows, equally spaced with same width and height.</w:t>
      </w:r>
    </w:p>
    <w:p w14:paraId="3B4FCFFF" w14:textId="0BC57A7D" w:rsidR="00200DA1" w:rsidRDefault="00200DA1" w:rsidP="001526E2">
      <w:pPr>
        <w:pStyle w:val="ListParagraph"/>
        <w:numPr>
          <w:ilvl w:val="0"/>
          <w:numId w:val="46"/>
        </w:numPr>
      </w:pPr>
      <w:r>
        <w:t>The rest of the positions and sizes are free to choose, it’s up to you to improve this design</w:t>
      </w:r>
      <w:r w:rsidR="001526E2">
        <w:t xml:space="preserve"> basic</w:t>
      </w:r>
      <w:r>
        <w:t>.</w:t>
      </w:r>
    </w:p>
    <w:p w14:paraId="2BA5106D" w14:textId="3C840320" w:rsidR="00F35AC7" w:rsidRDefault="00F35AC7" w:rsidP="001526E2">
      <w:pPr>
        <w:pStyle w:val="ListParagraph"/>
        <w:numPr>
          <w:ilvl w:val="0"/>
          <w:numId w:val="46"/>
        </w:numPr>
      </w:pPr>
      <w:r>
        <w:t xml:space="preserve">The view presenting the end result (Correct/Game Over) should be presented </w:t>
      </w:r>
      <w:r w:rsidR="008370B6">
        <w:t>right over the</w:t>
      </w:r>
      <w:r w:rsidR="001526E2">
        <w:t xml:space="preserve"> centre of the animal image (look at the demo video).</w:t>
      </w:r>
    </w:p>
    <w:p w14:paraId="343FEB74" w14:textId="0C6DC25F" w:rsidR="001526E2" w:rsidRDefault="001526E2" w:rsidP="001526E2">
      <w:pPr>
        <w:pStyle w:val="ListParagraph"/>
        <w:numPr>
          <w:ilvl w:val="0"/>
          <w:numId w:val="46"/>
        </w:numPr>
      </w:pPr>
      <w:r>
        <w:t xml:space="preserve">If you get stuck with proposal/solution letters layout, I recommend you to watch iOS8 Stanford course, </w:t>
      </w:r>
      <w:r w:rsidR="00267793">
        <w:t xml:space="preserve">2. </w:t>
      </w:r>
      <w:r w:rsidR="00E47EDA">
        <w:t>session</w:t>
      </w:r>
      <w:r w:rsidR="00267793">
        <w:t>, starts about 44:00</w:t>
      </w:r>
      <w:r w:rsidR="008209B7">
        <w:t xml:space="preserve"> (</w:t>
      </w:r>
      <w:r w:rsidR="008209B7" w:rsidRPr="008209B7">
        <w:t>https://www.youtube.com/watch?v=QLJtT7eSykg&amp;index=2&amp;list=PLy7oRd3ashWodnpf8rjfYEkTgwbOEsKfU</w:t>
      </w:r>
      <w:r w:rsidR="008209B7">
        <w:t>)</w:t>
      </w:r>
    </w:p>
    <w:p w14:paraId="74803A22" w14:textId="77777777" w:rsidR="008370B6" w:rsidRDefault="008370B6" w:rsidP="008370B6"/>
    <w:p w14:paraId="3680F636" w14:textId="0C724592" w:rsidR="008370B6" w:rsidRDefault="008370B6">
      <w:pPr>
        <w:spacing w:line="240" w:lineRule="auto"/>
      </w:pPr>
      <w:r>
        <w:br w:type="page"/>
      </w:r>
    </w:p>
    <w:p w14:paraId="2ED64632" w14:textId="26EAB75E" w:rsidR="008370B6" w:rsidRDefault="008370B6" w:rsidP="008370B6">
      <w:pPr>
        <w:pStyle w:val="Heading1"/>
      </w:pPr>
      <w:r>
        <w:lastRenderedPageBreak/>
        <w:t>ADDITIONAL tasks</w:t>
      </w:r>
    </w:p>
    <w:p w14:paraId="15895350" w14:textId="77777777" w:rsidR="008370B6" w:rsidRDefault="008370B6" w:rsidP="008370B6"/>
    <w:p w14:paraId="16E39E40" w14:textId="3CA5EC18" w:rsidR="008370B6" w:rsidRDefault="008370B6" w:rsidP="008370B6">
      <w:r>
        <w:t xml:space="preserve">Make this game actually to </w:t>
      </w:r>
      <w:r w:rsidR="006272F8">
        <w:t>work (replicate the demo video)</w:t>
      </w:r>
    </w:p>
    <w:p w14:paraId="4902E0A9" w14:textId="77777777" w:rsidR="008370B6" w:rsidRDefault="008370B6" w:rsidP="008370B6"/>
    <w:p w14:paraId="0E718E70" w14:textId="0E7846F0" w:rsidR="008370B6" w:rsidRDefault="008370B6" w:rsidP="008370B6">
      <w:pPr>
        <w:pStyle w:val="ListParagraph"/>
        <w:numPr>
          <w:ilvl w:val="0"/>
          <w:numId w:val="42"/>
        </w:numPr>
      </w:pPr>
      <w:r>
        <w:t>Recall MVC pattern. Don’t do everything in View Controller. Design a nice game model with exposed API.</w:t>
      </w:r>
    </w:p>
    <w:p w14:paraId="15F0D1A9" w14:textId="30F8B9F0" w:rsidR="008370B6" w:rsidRDefault="008370B6" w:rsidP="008370B6">
      <w:pPr>
        <w:pStyle w:val="ListParagraph"/>
        <w:numPr>
          <w:ilvl w:val="0"/>
          <w:numId w:val="42"/>
        </w:numPr>
      </w:pPr>
      <w:r>
        <w:t xml:space="preserve">Think twice how you will model the game level – an animal. Hint: It can be the class, or the </w:t>
      </w:r>
      <w:proofErr w:type="spellStart"/>
      <w:r>
        <w:t>struct</w:t>
      </w:r>
      <w:proofErr w:type="spellEnd"/>
      <w:r>
        <w:t xml:space="preserve">, or the </w:t>
      </w:r>
      <w:proofErr w:type="spellStart"/>
      <w:r>
        <w:t>enum</w:t>
      </w:r>
      <w:proofErr w:type="spellEnd"/>
      <w:r w:rsidR="00432125">
        <w:t xml:space="preserve"> </w:t>
      </w:r>
      <w:r>
        <w:t xml:space="preserve">… </w:t>
      </w:r>
    </w:p>
    <w:p w14:paraId="4A88225D" w14:textId="77777777" w:rsidR="001D0EA5" w:rsidRDefault="001D0EA5" w:rsidP="001D0EA5"/>
    <w:p w14:paraId="5BBC75F5" w14:textId="68062493" w:rsidR="001D0EA5" w:rsidRDefault="001D0EA5" w:rsidP="001D0EA5">
      <w:r>
        <w:t>Extra additional task:</w:t>
      </w:r>
    </w:p>
    <w:p w14:paraId="5B43949F" w14:textId="4D785157" w:rsidR="006272F8" w:rsidRDefault="006272F8" w:rsidP="001D0EA5">
      <w:pPr>
        <w:pStyle w:val="ListParagraph"/>
        <w:numPr>
          <w:ilvl w:val="0"/>
          <w:numId w:val="44"/>
        </w:numPr>
      </w:pPr>
      <w:r>
        <w:t>User has total 3 attempts to pick the wrong letter, not per level.</w:t>
      </w:r>
    </w:p>
    <w:p w14:paraId="41AD2549" w14:textId="1BD54C8D" w:rsidR="008370B6" w:rsidRDefault="008370B6" w:rsidP="001D0EA5">
      <w:pPr>
        <w:pStyle w:val="ListParagraph"/>
        <w:numPr>
          <w:ilvl w:val="0"/>
          <w:numId w:val="44"/>
        </w:numPr>
      </w:pPr>
      <w:r>
        <w:t>Rename the “New Game” to “Restart level”. Tapping on that button, an alert dialog is show asking the user if she want to restart the level (Yes/No).</w:t>
      </w:r>
      <w:r w:rsidR="006272F8">
        <w:t xml:space="preserve"> </w:t>
      </w:r>
    </w:p>
    <w:p w14:paraId="35864D0E" w14:textId="2CC323D9" w:rsidR="006272F8" w:rsidRDefault="006272F8" w:rsidP="006272F8">
      <w:pPr>
        <w:pStyle w:val="ListParagraph"/>
        <w:numPr>
          <w:ilvl w:val="0"/>
          <w:numId w:val="44"/>
        </w:numPr>
      </w:pPr>
      <w:r>
        <w:t>Remove presenting the end result views (Correct/Game Over). Instead of that, implement next:</w:t>
      </w:r>
    </w:p>
    <w:p w14:paraId="75DD3858" w14:textId="1FF33A9F" w:rsidR="008370B6" w:rsidRDefault="001D0EA5" w:rsidP="006272F8">
      <w:pPr>
        <w:pStyle w:val="ListParagraph"/>
        <w:numPr>
          <w:ilvl w:val="0"/>
          <w:numId w:val="45"/>
        </w:numPr>
      </w:pPr>
      <w:r>
        <w:t xml:space="preserve">When the </w:t>
      </w:r>
      <w:r w:rsidR="008370B6">
        <w:t xml:space="preserve">user </w:t>
      </w:r>
      <w:r>
        <w:t xml:space="preserve">successfully </w:t>
      </w:r>
      <w:r w:rsidR="008370B6">
        <w:t>pass the level, present the alert</w:t>
      </w:r>
      <w:r>
        <w:t xml:space="preserve"> dialog</w:t>
      </w:r>
      <w:r w:rsidR="006272F8">
        <w:t xml:space="preserve"> with title “Level Clear”</w:t>
      </w:r>
      <w:r w:rsidR="008370B6">
        <w:t xml:space="preserve"> asking </w:t>
      </w:r>
      <w:r>
        <w:t xml:space="preserve">the </w:t>
      </w:r>
      <w:r w:rsidR="008370B6">
        <w:t xml:space="preserve">user to </w:t>
      </w:r>
      <w:r w:rsidR="006272F8">
        <w:t>replay the level or to try</w:t>
      </w:r>
      <w:r w:rsidR="008370B6">
        <w:t xml:space="preserve"> </w:t>
      </w:r>
      <w:r w:rsidR="006272F8">
        <w:t>next</w:t>
      </w:r>
      <w:r w:rsidR="008370B6">
        <w:t xml:space="preserve"> one (another animal)</w:t>
      </w:r>
      <w:r w:rsidR="006272F8">
        <w:t>.</w:t>
      </w:r>
    </w:p>
    <w:p w14:paraId="4CD30B02" w14:textId="2A7D0136" w:rsidR="008370B6" w:rsidRDefault="006272F8" w:rsidP="006272F8">
      <w:pPr>
        <w:pStyle w:val="ListParagraph"/>
        <w:numPr>
          <w:ilvl w:val="0"/>
          <w:numId w:val="45"/>
        </w:numPr>
      </w:pPr>
      <w:r>
        <w:t>When the user failed the game, present the alert dialog with title “Game Over” asking the user to start from the begging (first level</w:t>
      </w:r>
      <w:r w:rsidR="00012D88">
        <w:t>, attempt number is restarted to 3</w:t>
      </w:r>
      <w:r>
        <w:t>)</w:t>
      </w:r>
      <w:r w:rsidR="00012D88">
        <w:t xml:space="preserve">. </w:t>
      </w:r>
    </w:p>
    <w:p w14:paraId="3746106C" w14:textId="77777777" w:rsidR="008370B6" w:rsidRDefault="008370B6" w:rsidP="008370B6">
      <w:pPr>
        <w:ind w:left="720"/>
      </w:pPr>
    </w:p>
    <w:p w14:paraId="383DF0E8" w14:textId="12817B0C" w:rsidR="00200DA1" w:rsidRDefault="00DE7604" w:rsidP="00200DA1">
      <w:pPr>
        <w:pStyle w:val="ListParagraph"/>
      </w:pPr>
      <w:r>
        <w:t xml:space="preserve">For the extra additional task, you’ll need to get familiar with </w:t>
      </w:r>
      <w:proofErr w:type="spellStart"/>
      <w:r w:rsidRPr="00335C57">
        <w:rPr>
          <w:b/>
        </w:rPr>
        <w:t>UI</w:t>
      </w:r>
      <w:r w:rsidR="002E24E8" w:rsidRPr="00335C57">
        <w:rPr>
          <w:b/>
        </w:rPr>
        <w:t>AlertController</w:t>
      </w:r>
      <w:proofErr w:type="spellEnd"/>
      <w:r w:rsidR="002E24E8">
        <w:t xml:space="preserve"> (presentation of alert view)</w:t>
      </w:r>
    </w:p>
    <w:p w14:paraId="0E45B332" w14:textId="77777777" w:rsidR="00951FF4" w:rsidRDefault="00951FF4" w:rsidP="00200DA1">
      <w:pPr>
        <w:pStyle w:val="ListParagraph"/>
      </w:pPr>
    </w:p>
    <w:p w14:paraId="50650FC4" w14:textId="77777777" w:rsidR="00951FF4" w:rsidRDefault="00951FF4" w:rsidP="00951FF4"/>
    <w:p w14:paraId="501AA60C" w14:textId="77777777" w:rsidR="00951FF4" w:rsidRDefault="00951FF4" w:rsidP="00951FF4">
      <w:bookmarkStart w:id="2" w:name="_GoBack"/>
      <w:bookmarkEnd w:id="2"/>
    </w:p>
    <w:bookmarkEnd w:id="1"/>
    <w:sectPr w:rsidR="00951FF4" w:rsidSect="002330A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CE349" w14:textId="77777777" w:rsidR="00B32DE8" w:rsidRDefault="00B32DE8" w:rsidP="00F950E7">
      <w:pPr>
        <w:spacing w:line="240" w:lineRule="auto"/>
      </w:pPr>
      <w:r>
        <w:separator/>
      </w:r>
    </w:p>
    <w:p w14:paraId="55D86E17" w14:textId="77777777" w:rsidR="00B32DE8" w:rsidRDefault="00B32DE8"/>
  </w:endnote>
  <w:endnote w:type="continuationSeparator" w:id="0">
    <w:p w14:paraId="1EB9BAD6" w14:textId="77777777" w:rsidR="00B32DE8" w:rsidRDefault="00B32DE8" w:rsidP="00F950E7">
      <w:pPr>
        <w:spacing w:line="240" w:lineRule="auto"/>
      </w:pPr>
      <w:r>
        <w:continuationSeparator/>
      </w:r>
    </w:p>
    <w:p w14:paraId="56416B99" w14:textId="77777777" w:rsidR="00B32DE8" w:rsidRDefault="00B32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 Bold">
    <w:charset w:val="00"/>
    <w:family w:val="auto"/>
    <w:pitch w:val="variable"/>
    <w:sig w:usb0="00000287" w:usb1="000008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C473AC" w:rsidRPr="000C3ACB" w14:paraId="0FAC5593" w14:textId="77777777" w:rsidTr="00CF38BA">
      <w:tc>
        <w:tcPr>
          <w:tcW w:w="249" w:type="pct"/>
          <w:vMerge w:val="restart"/>
          <w:shd w:val="clear" w:color="auto" w:fill="auto"/>
          <w:vAlign w:val="bottom"/>
        </w:tcPr>
        <w:p w14:paraId="60A0B7A6" w14:textId="77777777" w:rsidR="00C473AC" w:rsidRPr="000C3ACB" w:rsidRDefault="00C473AC" w:rsidP="00C473AC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967B15">
            <w:rPr>
              <w:noProof/>
              <w:color w:val="auto"/>
            </w:rPr>
            <w:t>3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14:paraId="10B23D9D" w14:textId="77777777" w:rsidR="00C473AC" w:rsidRPr="000C3ACB" w:rsidRDefault="00C473AC" w:rsidP="00C473AC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14:paraId="20F26F80" w14:textId="77777777" w:rsidR="00C473AC" w:rsidRPr="000C3ACB" w:rsidRDefault="00C473AC" w:rsidP="00C473AC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C473AC" w:rsidRPr="000C3ACB" w14:paraId="2AA7DCB0" w14:textId="77777777" w:rsidTr="00CF38BA">
      <w:tc>
        <w:tcPr>
          <w:tcW w:w="249" w:type="pct"/>
          <w:vMerge/>
          <w:shd w:val="clear" w:color="auto" w:fill="auto"/>
          <w:vAlign w:val="bottom"/>
        </w:tcPr>
        <w:p w14:paraId="615B943C" w14:textId="77777777" w:rsidR="00C473AC" w:rsidRPr="000C3ACB" w:rsidRDefault="00C473AC" w:rsidP="00C473AC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2102071770"/>
          <w:placeholder>
            <w:docPart w:val="1D237168EF3AF1489B2A967EE8B99E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14:paraId="1152A59B" w14:textId="4CDBE35C" w:rsidR="00C473AC" w:rsidRPr="000C3ACB" w:rsidRDefault="001526E2" w:rsidP="001526E2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  <w:lang w:val="en-US"/>
                </w:rPr>
                <w:t>Assignment 2</w:t>
              </w:r>
            </w:p>
          </w:tc>
        </w:sdtContent>
      </w:sdt>
    </w:tr>
    <w:tr w:rsidR="00C473AC" w:rsidRPr="000C3ACB" w14:paraId="00D3D7DA" w14:textId="77777777" w:rsidTr="00CF38BA">
      <w:trPr>
        <w:trHeight w:val="285"/>
      </w:trPr>
      <w:tc>
        <w:tcPr>
          <w:tcW w:w="249" w:type="pct"/>
          <w:vMerge/>
          <w:shd w:val="clear" w:color="auto" w:fill="auto"/>
          <w:vAlign w:val="bottom"/>
        </w:tcPr>
        <w:p w14:paraId="04CA1A51" w14:textId="77777777" w:rsidR="00C473AC" w:rsidRPr="000C3ACB" w:rsidRDefault="00C473AC" w:rsidP="00C473AC">
          <w:pPr>
            <w:pStyle w:val="Footer"/>
          </w:pPr>
        </w:p>
      </w:tc>
      <w:sdt>
        <w:sdtPr>
          <w:alias w:val="Subject"/>
          <w:tag w:val=""/>
          <w:id w:val="607310619"/>
          <w:placeholder>
            <w:docPart w:val="5A5CCF5C03C2654EBCE3F0C6DF2CCA6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14:paraId="586048C0" w14:textId="07836246" w:rsidR="00C473AC" w:rsidRPr="000C3ACB" w:rsidRDefault="001526E2" w:rsidP="001526E2">
              <w:pPr>
                <w:pStyle w:val="Footer"/>
                <w:jc w:val="right"/>
              </w:pPr>
              <w:r>
                <w:rPr>
                  <w:lang w:val="en-US"/>
                </w:rPr>
                <w:t>Guess Game</w:t>
              </w:r>
            </w:p>
          </w:tc>
        </w:sdtContent>
      </w:sdt>
    </w:tr>
  </w:tbl>
  <w:p w14:paraId="5A0C8176" w14:textId="77777777" w:rsidR="00F24474" w:rsidRDefault="00F24474" w:rsidP="00C473A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ABB77" w14:textId="77777777" w:rsidR="00B32DE8" w:rsidRDefault="00B32DE8" w:rsidP="00F950E7">
      <w:pPr>
        <w:spacing w:line="240" w:lineRule="auto"/>
      </w:pPr>
      <w:r>
        <w:separator/>
      </w:r>
    </w:p>
    <w:p w14:paraId="3906A8C9" w14:textId="77777777" w:rsidR="00B32DE8" w:rsidRDefault="00B32DE8"/>
  </w:footnote>
  <w:footnote w:type="continuationSeparator" w:id="0">
    <w:p w14:paraId="617D195F" w14:textId="77777777" w:rsidR="00B32DE8" w:rsidRDefault="00B32DE8" w:rsidP="00F950E7">
      <w:pPr>
        <w:spacing w:line="240" w:lineRule="auto"/>
      </w:pPr>
      <w:r>
        <w:continuationSeparator/>
      </w:r>
    </w:p>
    <w:p w14:paraId="17432EF3" w14:textId="77777777" w:rsidR="00B32DE8" w:rsidRDefault="00B32DE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085D5" w14:textId="77777777" w:rsidR="00FF13F4" w:rsidRPr="00E725E2" w:rsidRDefault="00FF13F4" w:rsidP="00E725E2">
    <w:pPr>
      <w:pStyle w:val="Header"/>
    </w:pPr>
  </w:p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"/>
      <w:gridCol w:w="2248"/>
      <w:gridCol w:w="7140"/>
    </w:tblGrid>
    <w:tr w:rsidR="00007F26" w:rsidRPr="000C3ACB" w14:paraId="297C2FCF" w14:textId="77777777" w:rsidTr="00583BEC">
      <w:tc>
        <w:tcPr>
          <w:tcW w:w="94" w:type="pct"/>
          <w:shd w:val="clear" w:color="auto" w:fill="auto"/>
        </w:tcPr>
        <w:p w14:paraId="164AFC99" w14:textId="77777777" w:rsidR="00007F26" w:rsidRPr="000C3ACB" w:rsidRDefault="00007F26" w:rsidP="00007F26">
          <w:pPr>
            <w:pStyle w:val="Header"/>
          </w:pPr>
        </w:p>
      </w:tc>
      <w:tc>
        <w:tcPr>
          <w:tcW w:w="1175" w:type="pct"/>
          <w:shd w:val="clear" w:color="auto" w:fill="auto"/>
        </w:tcPr>
        <w:p w14:paraId="55C92BBF" w14:textId="77777777" w:rsidR="00007F26" w:rsidRPr="000C3ACB" w:rsidRDefault="00007F26" w:rsidP="00007F26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08F65D44" wp14:editId="6E649FC4">
                <wp:extent cx="914400" cy="302099"/>
                <wp:effectExtent l="0" t="0" r="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pct"/>
          <w:shd w:val="clear" w:color="auto" w:fill="auto"/>
        </w:tcPr>
        <w:p w14:paraId="21A01C63" w14:textId="77777777" w:rsidR="00007F26" w:rsidRDefault="00007F26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40"/>
          </w:tblGrid>
          <w:tr w:rsidR="00007F26" w:rsidRPr="000C3ACB" w14:paraId="0BF5C949" w14:textId="77777777" w:rsidTr="00CF38BA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-1665158468"/>
                <w:placeholder>
                  <w:docPart w:val="53FBC0444C04F34AB4EEC49C6B219357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14:paraId="166DC39B" w14:textId="77777777" w:rsidR="00007F26" w:rsidRPr="000C3ACB" w:rsidRDefault="00697B14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Internal use only</w:t>
                    </w:r>
                  </w:p>
                </w:tc>
              </w:sdtContent>
            </w:sdt>
          </w:tr>
          <w:tr w:rsidR="00007F26" w:rsidRPr="000C3ACB" w14:paraId="438C4521" w14:textId="77777777" w:rsidTr="00CF38BA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14:paraId="6F379CEE" w14:textId="77777777" w:rsidR="00007F26" w:rsidRPr="000C3ACB" w:rsidRDefault="00007F26" w:rsidP="00007F26">
                <w:pPr>
                  <w:pStyle w:val="Footer"/>
                  <w:jc w:val="right"/>
                </w:pPr>
              </w:p>
            </w:tc>
          </w:tr>
        </w:tbl>
        <w:p w14:paraId="7744E7C4" w14:textId="77777777" w:rsidR="00007F26" w:rsidRPr="000C3ACB" w:rsidRDefault="00007F26" w:rsidP="00007F26">
          <w:pPr>
            <w:pStyle w:val="Header"/>
          </w:pPr>
        </w:p>
      </w:tc>
    </w:tr>
  </w:tbl>
  <w:p w14:paraId="1C42D75E" w14:textId="77777777" w:rsidR="00F24474" w:rsidRDefault="00F2447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D8FA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4A21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61ADC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6DF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4C2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>
    <w:nsid w:val="FFFFFF88"/>
    <w:multiLevelType w:val="singleLevel"/>
    <w:tmpl w:val="107E0EF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</w:abstractNum>
  <w:abstractNum w:abstractNumId="9">
    <w:nsid w:val="FFFFFF89"/>
    <w:multiLevelType w:val="singleLevel"/>
    <w:tmpl w:val="193680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DE411B"/>
        <w:sz w:val="24"/>
      </w:rPr>
    </w:lvl>
  </w:abstractNum>
  <w:abstractNum w:abstractNumId="10">
    <w:nsid w:val="010545DE"/>
    <w:multiLevelType w:val="hybridMultilevel"/>
    <w:tmpl w:val="DEC2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55BC2"/>
    <w:multiLevelType w:val="hybridMultilevel"/>
    <w:tmpl w:val="DEC2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71C1E"/>
    <w:multiLevelType w:val="hybridMultilevel"/>
    <w:tmpl w:val="BD3049E4"/>
    <w:lvl w:ilvl="0" w:tplc="E5AEE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570E19"/>
    <w:multiLevelType w:val="hybridMultilevel"/>
    <w:tmpl w:val="29A8662C"/>
    <w:lvl w:ilvl="0" w:tplc="D42E8934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pStyle w:val="Heading2Numbering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461A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46A68"/>
    <w:multiLevelType w:val="hybridMultilevel"/>
    <w:tmpl w:val="FDA0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536B0"/>
    <w:multiLevelType w:val="hybridMultilevel"/>
    <w:tmpl w:val="5394B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4204F7"/>
    <w:multiLevelType w:val="hybridMultilevel"/>
    <w:tmpl w:val="46D0F4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25E68F9"/>
    <w:multiLevelType w:val="hybridMultilevel"/>
    <w:tmpl w:val="F0EE8B3C"/>
    <w:lvl w:ilvl="0" w:tplc="78086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E5C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70683"/>
    <w:multiLevelType w:val="hybridMultilevel"/>
    <w:tmpl w:val="070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5C0F57"/>
    <w:multiLevelType w:val="hybridMultilevel"/>
    <w:tmpl w:val="3A96E0A4"/>
    <w:lvl w:ilvl="0" w:tplc="E5AEE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9B29BB"/>
    <w:multiLevelType w:val="hybridMultilevel"/>
    <w:tmpl w:val="4026551E"/>
    <w:lvl w:ilvl="0" w:tplc="7C8C6990">
      <w:start w:val="1"/>
      <w:numFmt w:val="decimal"/>
      <w:pStyle w:val="Heading1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>
      <w:start w:val="1"/>
      <w:numFmt w:val="lowerLetter"/>
      <w:pStyle w:val="Heading1Number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5"/>
  </w:num>
  <w:num w:numId="15">
    <w:abstractNumId w:val="27"/>
  </w:num>
  <w:num w:numId="16">
    <w:abstractNumId w:val="23"/>
  </w:num>
  <w:num w:numId="17">
    <w:abstractNumId w:val="16"/>
  </w:num>
  <w:num w:numId="18">
    <w:abstractNumId w:val="26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7"/>
  </w:num>
  <w:num w:numId="35">
    <w:abstractNumId w:val="13"/>
  </w:num>
  <w:num w:numId="36">
    <w:abstractNumId w:val="22"/>
  </w:num>
  <w:num w:numId="37">
    <w:abstractNumId w:val="24"/>
  </w:num>
  <w:num w:numId="38">
    <w:abstractNumId w:val="21"/>
  </w:num>
  <w:num w:numId="39">
    <w:abstractNumId w:val="14"/>
  </w:num>
  <w:num w:numId="40">
    <w:abstractNumId w:val="11"/>
  </w:num>
  <w:num w:numId="41">
    <w:abstractNumId w:val="18"/>
  </w:num>
  <w:num w:numId="42">
    <w:abstractNumId w:val="12"/>
  </w:num>
  <w:num w:numId="43">
    <w:abstractNumId w:val="19"/>
  </w:num>
  <w:num w:numId="44">
    <w:abstractNumId w:val="25"/>
  </w:num>
  <w:num w:numId="45">
    <w:abstractNumId w:val="20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C8"/>
    <w:rsid w:val="00000883"/>
    <w:rsid w:val="00003519"/>
    <w:rsid w:val="00003AA3"/>
    <w:rsid w:val="00004CF1"/>
    <w:rsid w:val="00007B5C"/>
    <w:rsid w:val="00007F26"/>
    <w:rsid w:val="00012D88"/>
    <w:rsid w:val="000149F9"/>
    <w:rsid w:val="00014D15"/>
    <w:rsid w:val="00021F11"/>
    <w:rsid w:val="000304AF"/>
    <w:rsid w:val="00031AAD"/>
    <w:rsid w:val="00033942"/>
    <w:rsid w:val="00033CA0"/>
    <w:rsid w:val="00043C2A"/>
    <w:rsid w:val="0004468B"/>
    <w:rsid w:val="00046708"/>
    <w:rsid w:val="00046884"/>
    <w:rsid w:val="00054E2C"/>
    <w:rsid w:val="00057E3A"/>
    <w:rsid w:val="0006040A"/>
    <w:rsid w:val="00060B1C"/>
    <w:rsid w:val="000611B4"/>
    <w:rsid w:val="0006721E"/>
    <w:rsid w:val="00072C3E"/>
    <w:rsid w:val="00072D72"/>
    <w:rsid w:val="000757F1"/>
    <w:rsid w:val="00076EB3"/>
    <w:rsid w:val="00077BD8"/>
    <w:rsid w:val="0008382B"/>
    <w:rsid w:val="00086EF4"/>
    <w:rsid w:val="000872FD"/>
    <w:rsid w:val="0009264A"/>
    <w:rsid w:val="00095521"/>
    <w:rsid w:val="0009710D"/>
    <w:rsid w:val="000A067D"/>
    <w:rsid w:val="000A1468"/>
    <w:rsid w:val="000A2BF4"/>
    <w:rsid w:val="000C3ACB"/>
    <w:rsid w:val="000D0F33"/>
    <w:rsid w:val="000D5A36"/>
    <w:rsid w:val="000D62E4"/>
    <w:rsid w:val="000E10ED"/>
    <w:rsid w:val="000E45EA"/>
    <w:rsid w:val="000E7F66"/>
    <w:rsid w:val="000F2ABC"/>
    <w:rsid w:val="00101777"/>
    <w:rsid w:val="00101B88"/>
    <w:rsid w:val="00101CDE"/>
    <w:rsid w:val="00113858"/>
    <w:rsid w:val="0011527A"/>
    <w:rsid w:val="0011670F"/>
    <w:rsid w:val="00117901"/>
    <w:rsid w:val="00117AAB"/>
    <w:rsid w:val="00122CA5"/>
    <w:rsid w:val="001236B3"/>
    <w:rsid w:val="0012482B"/>
    <w:rsid w:val="00125708"/>
    <w:rsid w:val="00133B06"/>
    <w:rsid w:val="00133B8C"/>
    <w:rsid w:val="00134491"/>
    <w:rsid w:val="00135486"/>
    <w:rsid w:val="00136DA5"/>
    <w:rsid w:val="00140407"/>
    <w:rsid w:val="00142AF0"/>
    <w:rsid w:val="0015175F"/>
    <w:rsid w:val="001526E2"/>
    <w:rsid w:val="00155084"/>
    <w:rsid w:val="00156DD6"/>
    <w:rsid w:val="001572B4"/>
    <w:rsid w:val="00165BB7"/>
    <w:rsid w:val="00165E5E"/>
    <w:rsid w:val="00166948"/>
    <w:rsid w:val="0017248A"/>
    <w:rsid w:val="00174CCF"/>
    <w:rsid w:val="00176572"/>
    <w:rsid w:val="00182C8A"/>
    <w:rsid w:val="001875CA"/>
    <w:rsid w:val="00192DCB"/>
    <w:rsid w:val="0019469D"/>
    <w:rsid w:val="001A1CA1"/>
    <w:rsid w:val="001B28C1"/>
    <w:rsid w:val="001B3601"/>
    <w:rsid w:val="001B469A"/>
    <w:rsid w:val="001C3A6B"/>
    <w:rsid w:val="001C4973"/>
    <w:rsid w:val="001C4B1B"/>
    <w:rsid w:val="001C6F67"/>
    <w:rsid w:val="001C7222"/>
    <w:rsid w:val="001D07B8"/>
    <w:rsid w:val="001D0EA5"/>
    <w:rsid w:val="001D1238"/>
    <w:rsid w:val="001D127D"/>
    <w:rsid w:val="001D2941"/>
    <w:rsid w:val="001D325A"/>
    <w:rsid w:val="001D6165"/>
    <w:rsid w:val="001E2884"/>
    <w:rsid w:val="001E502A"/>
    <w:rsid w:val="001E69F2"/>
    <w:rsid w:val="001F3037"/>
    <w:rsid w:val="001F61AB"/>
    <w:rsid w:val="00200DA1"/>
    <w:rsid w:val="00202124"/>
    <w:rsid w:val="00207480"/>
    <w:rsid w:val="0022153B"/>
    <w:rsid w:val="00223E57"/>
    <w:rsid w:val="002272C6"/>
    <w:rsid w:val="00230562"/>
    <w:rsid w:val="002330AB"/>
    <w:rsid w:val="0023330B"/>
    <w:rsid w:val="0023350A"/>
    <w:rsid w:val="002375F0"/>
    <w:rsid w:val="00242EE9"/>
    <w:rsid w:val="00243484"/>
    <w:rsid w:val="00244301"/>
    <w:rsid w:val="002534E2"/>
    <w:rsid w:val="0025351B"/>
    <w:rsid w:val="00256C14"/>
    <w:rsid w:val="002627E3"/>
    <w:rsid w:val="00267793"/>
    <w:rsid w:val="00270143"/>
    <w:rsid w:val="002708E4"/>
    <w:rsid w:val="00273BCA"/>
    <w:rsid w:val="002759FB"/>
    <w:rsid w:val="002825AB"/>
    <w:rsid w:val="002838EC"/>
    <w:rsid w:val="0028439D"/>
    <w:rsid w:val="00286197"/>
    <w:rsid w:val="00287C8F"/>
    <w:rsid w:val="00291969"/>
    <w:rsid w:val="00297C7D"/>
    <w:rsid w:val="00297C86"/>
    <w:rsid w:val="002A3537"/>
    <w:rsid w:val="002B07AA"/>
    <w:rsid w:val="002B32E8"/>
    <w:rsid w:val="002B4A77"/>
    <w:rsid w:val="002B6704"/>
    <w:rsid w:val="002B6DC0"/>
    <w:rsid w:val="002B6E39"/>
    <w:rsid w:val="002C40B3"/>
    <w:rsid w:val="002D3EAC"/>
    <w:rsid w:val="002D5D66"/>
    <w:rsid w:val="002E0098"/>
    <w:rsid w:val="002E24E8"/>
    <w:rsid w:val="002E37DA"/>
    <w:rsid w:val="002E3E8D"/>
    <w:rsid w:val="002E4752"/>
    <w:rsid w:val="002E783B"/>
    <w:rsid w:val="002F10BD"/>
    <w:rsid w:val="002F2E65"/>
    <w:rsid w:val="002F6136"/>
    <w:rsid w:val="002F6218"/>
    <w:rsid w:val="00300E09"/>
    <w:rsid w:val="00301E3D"/>
    <w:rsid w:val="00303845"/>
    <w:rsid w:val="00304314"/>
    <w:rsid w:val="00304856"/>
    <w:rsid w:val="003115A0"/>
    <w:rsid w:val="003128E6"/>
    <w:rsid w:val="00316C0B"/>
    <w:rsid w:val="0032124C"/>
    <w:rsid w:val="00322A7F"/>
    <w:rsid w:val="00334100"/>
    <w:rsid w:val="00335C57"/>
    <w:rsid w:val="0033621D"/>
    <w:rsid w:val="00340C26"/>
    <w:rsid w:val="00346941"/>
    <w:rsid w:val="003516B2"/>
    <w:rsid w:val="00352997"/>
    <w:rsid w:val="00352A06"/>
    <w:rsid w:val="00352E22"/>
    <w:rsid w:val="00353F6D"/>
    <w:rsid w:val="0036134D"/>
    <w:rsid w:val="003705B6"/>
    <w:rsid w:val="0037186C"/>
    <w:rsid w:val="00381AFD"/>
    <w:rsid w:val="0038564A"/>
    <w:rsid w:val="00385A06"/>
    <w:rsid w:val="00395568"/>
    <w:rsid w:val="00396395"/>
    <w:rsid w:val="00396936"/>
    <w:rsid w:val="003A2ADD"/>
    <w:rsid w:val="003A3287"/>
    <w:rsid w:val="003A55DA"/>
    <w:rsid w:val="003A73E3"/>
    <w:rsid w:val="003B4CC1"/>
    <w:rsid w:val="003B5D39"/>
    <w:rsid w:val="003C3830"/>
    <w:rsid w:val="003C548E"/>
    <w:rsid w:val="003C6FBF"/>
    <w:rsid w:val="003C6FE4"/>
    <w:rsid w:val="003D0341"/>
    <w:rsid w:val="003D6702"/>
    <w:rsid w:val="003D742B"/>
    <w:rsid w:val="003E399F"/>
    <w:rsid w:val="003E4DBE"/>
    <w:rsid w:val="003E570E"/>
    <w:rsid w:val="003F1F02"/>
    <w:rsid w:val="003F71E6"/>
    <w:rsid w:val="00413526"/>
    <w:rsid w:val="00413ACB"/>
    <w:rsid w:val="00425E67"/>
    <w:rsid w:val="004270EA"/>
    <w:rsid w:val="00427672"/>
    <w:rsid w:val="00431F3F"/>
    <w:rsid w:val="00432125"/>
    <w:rsid w:val="004329B8"/>
    <w:rsid w:val="00432ECF"/>
    <w:rsid w:val="00433424"/>
    <w:rsid w:val="00434176"/>
    <w:rsid w:val="004448DA"/>
    <w:rsid w:val="00444D0F"/>
    <w:rsid w:val="0044525F"/>
    <w:rsid w:val="004461C2"/>
    <w:rsid w:val="00452A5A"/>
    <w:rsid w:val="004566ED"/>
    <w:rsid w:val="0046585D"/>
    <w:rsid w:val="00470FA0"/>
    <w:rsid w:val="004739B1"/>
    <w:rsid w:val="00482067"/>
    <w:rsid w:val="004859AC"/>
    <w:rsid w:val="00486B05"/>
    <w:rsid w:val="0049015E"/>
    <w:rsid w:val="0049337F"/>
    <w:rsid w:val="00493B3C"/>
    <w:rsid w:val="00495269"/>
    <w:rsid w:val="004A0DBD"/>
    <w:rsid w:val="004A2DF1"/>
    <w:rsid w:val="004A4D7F"/>
    <w:rsid w:val="004A4FF8"/>
    <w:rsid w:val="004A5076"/>
    <w:rsid w:val="004B2D3E"/>
    <w:rsid w:val="004B6741"/>
    <w:rsid w:val="004C0E51"/>
    <w:rsid w:val="004C0E85"/>
    <w:rsid w:val="004C537E"/>
    <w:rsid w:val="004D2D6D"/>
    <w:rsid w:val="004D2DB3"/>
    <w:rsid w:val="004E01C8"/>
    <w:rsid w:val="004E5427"/>
    <w:rsid w:val="004E6E50"/>
    <w:rsid w:val="005009B7"/>
    <w:rsid w:val="0050154E"/>
    <w:rsid w:val="005058F4"/>
    <w:rsid w:val="005073AB"/>
    <w:rsid w:val="00513974"/>
    <w:rsid w:val="00515D0C"/>
    <w:rsid w:val="005175C6"/>
    <w:rsid w:val="005213DC"/>
    <w:rsid w:val="005232BC"/>
    <w:rsid w:val="0052440E"/>
    <w:rsid w:val="00530E19"/>
    <w:rsid w:val="0053165D"/>
    <w:rsid w:val="00531CC0"/>
    <w:rsid w:val="00537D1E"/>
    <w:rsid w:val="005473DB"/>
    <w:rsid w:val="00547AC7"/>
    <w:rsid w:val="00552351"/>
    <w:rsid w:val="00553ED1"/>
    <w:rsid w:val="005550B8"/>
    <w:rsid w:val="00563B99"/>
    <w:rsid w:val="0056486F"/>
    <w:rsid w:val="005662B9"/>
    <w:rsid w:val="005677EE"/>
    <w:rsid w:val="00571816"/>
    <w:rsid w:val="00572591"/>
    <w:rsid w:val="00572D32"/>
    <w:rsid w:val="0057452D"/>
    <w:rsid w:val="00580AE3"/>
    <w:rsid w:val="00581234"/>
    <w:rsid w:val="0058139F"/>
    <w:rsid w:val="00583BEC"/>
    <w:rsid w:val="005906AC"/>
    <w:rsid w:val="00594C0F"/>
    <w:rsid w:val="0059769D"/>
    <w:rsid w:val="005A7714"/>
    <w:rsid w:val="005B282D"/>
    <w:rsid w:val="005B6526"/>
    <w:rsid w:val="005B7169"/>
    <w:rsid w:val="005C3CE2"/>
    <w:rsid w:val="005C579E"/>
    <w:rsid w:val="005C7E64"/>
    <w:rsid w:val="005D0016"/>
    <w:rsid w:val="005D353A"/>
    <w:rsid w:val="005E1F14"/>
    <w:rsid w:val="005E21F6"/>
    <w:rsid w:val="005E2F96"/>
    <w:rsid w:val="005F24C6"/>
    <w:rsid w:val="005F2DB3"/>
    <w:rsid w:val="0060086A"/>
    <w:rsid w:val="0060159B"/>
    <w:rsid w:val="00601E16"/>
    <w:rsid w:val="00602B1B"/>
    <w:rsid w:val="00604F3A"/>
    <w:rsid w:val="00610113"/>
    <w:rsid w:val="0061380F"/>
    <w:rsid w:val="00617242"/>
    <w:rsid w:val="00623621"/>
    <w:rsid w:val="00626EFF"/>
    <w:rsid w:val="006272F8"/>
    <w:rsid w:val="00631051"/>
    <w:rsid w:val="0063600A"/>
    <w:rsid w:val="00642AE3"/>
    <w:rsid w:val="006432E2"/>
    <w:rsid w:val="006479BA"/>
    <w:rsid w:val="00651210"/>
    <w:rsid w:val="0065158C"/>
    <w:rsid w:val="00652222"/>
    <w:rsid w:val="00652C11"/>
    <w:rsid w:val="0065353E"/>
    <w:rsid w:val="00653FC6"/>
    <w:rsid w:val="00657B07"/>
    <w:rsid w:val="00657D72"/>
    <w:rsid w:val="0066072B"/>
    <w:rsid w:val="00660E7B"/>
    <w:rsid w:val="0066535A"/>
    <w:rsid w:val="006668F3"/>
    <w:rsid w:val="00666A9B"/>
    <w:rsid w:val="0067722D"/>
    <w:rsid w:val="0067737B"/>
    <w:rsid w:val="0068105C"/>
    <w:rsid w:val="00694A41"/>
    <w:rsid w:val="00697B14"/>
    <w:rsid w:val="006A0B3F"/>
    <w:rsid w:val="006A3A29"/>
    <w:rsid w:val="006B0562"/>
    <w:rsid w:val="006B10FA"/>
    <w:rsid w:val="006B3E80"/>
    <w:rsid w:val="006B4B21"/>
    <w:rsid w:val="006C1495"/>
    <w:rsid w:val="006C2CF7"/>
    <w:rsid w:val="006C643A"/>
    <w:rsid w:val="006D6A01"/>
    <w:rsid w:val="006E245F"/>
    <w:rsid w:val="006F0325"/>
    <w:rsid w:val="006F11CB"/>
    <w:rsid w:val="006F41CC"/>
    <w:rsid w:val="00701B15"/>
    <w:rsid w:val="0070319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1A17"/>
    <w:rsid w:val="007421DC"/>
    <w:rsid w:val="00746E0D"/>
    <w:rsid w:val="00756BD0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9456E"/>
    <w:rsid w:val="00794715"/>
    <w:rsid w:val="00796EE1"/>
    <w:rsid w:val="007C51FE"/>
    <w:rsid w:val="007C7DC9"/>
    <w:rsid w:val="007D1606"/>
    <w:rsid w:val="007E2174"/>
    <w:rsid w:val="007E23E6"/>
    <w:rsid w:val="007E5CE3"/>
    <w:rsid w:val="007F173A"/>
    <w:rsid w:val="007F28D5"/>
    <w:rsid w:val="007F3394"/>
    <w:rsid w:val="007F5B78"/>
    <w:rsid w:val="008031B3"/>
    <w:rsid w:val="0080366A"/>
    <w:rsid w:val="008041EA"/>
    <w:rsid w:val="00805701"/>
    <w:rsid w:val="0080787F"/>
    <w:rsid w:val="0081006C"/>
    <w:rsid w:val="008120D1"/>
    <w:rsid w:val="00816A82"/>
    <w:rsid w:val="00817253"/>
    <w:rsid w:val="008209B7"/>
    <w:rsid w:val="00823859"/>
    <w:rsid w:val="008312BD"/>
    <w:rsid w:val="008340E3"/>
    <w:rsid w:val="008370B6"/>
    <w:rsid w:val="0084058D"/>
    <w:rsid w:val="00842D10"/>
    <w:rsid w:val="00843D61"/>
    <w:rsid w:val="008469F9"/>
    <w:rsid w:val="00846DD4"/>
    <w:rsid w:val="00850B3B"/>
    <w:rsid w:val="00850F3C"/>
    <w:rsid w:val="00853F51"/>
    <w:rsid w:val="008559E2"/>
    <w:rsid w:val="0086633C"/>
    <w:rsid w:val="008670E4"/>
    <w:rsid w:val="00872256"/>
    <w:rsid w:val="00873B4E"/>
    <w:rsid w:val="00874B66"/>
    <w:rsid w:val="00884465"/>
    <w:rsid w:val="008864FD"/>
    <w:rsid w:val="008913D5"/>
    <w:rsid w:val="0089551F"/>
    <w:rsid w:val="008A123E"/>
    <w:rsid w:val="008A1784"/>
    <w:rsid w:val="008A1FFB"/>
    <w:rsid w:val="008A3C73"/>
    <w:rsid w:val="008A3EB6"/>
    <w:rsid w:val="008A75AF"/>
    <w:rsid w:val="008A7D15"/>
    <w:rsid w:val="008B2333"/>
    <w:rsid w:val="008D3A72"/>
    <w:rsid w:val="008E7A1F"/>
    <w:rsid w:val="008F5415"/>
    <w:rsid w:val="00902AAB"/>
    <w:rsid w:val="00910C3A"/>
    <w:rsid w:val="00917E16"/>
    <w:rsid w:val="00923A9B"/>
    <w:rsid w:val="009243AA"/>
    <w:rsid w:val="00933CD6"/>
    <w:rsid w:val="00933FDD"/>
    <w:rsid w:val="0094229C"/>
    <w:rsid w:val="00942C41"/>
    <w:rsid w:val="00943FB6"/>
    <w:rsid w:val="00944AAE"/>
    <w:rsid w:val="009474BC"/>
    <w:rsid w:val="00950E91"/>
    <w:rsid w:val="00951646"/>
    <w:rsid w:val="00951FF4"/>
    <w:rsid w:val="00954BE0"/>
    <w:rsid w:val="00957139"/>
    <w:rsid w:val="0095776E"/>
    <w:rsid w:val="00960CF8"/>
    <w:rsid w:val="00963932"/>
    <w:rsid w:val="009647AB"/>
    <w:rsid w:val="00967B15"/>
    <w:rsid w:val="00971190"/>
    <w:rsid w:val="009728C8"/>
    <w:rsid w:val="00972E75"/>
    <w:rsid w:val="0097365F"/>
    <w:rsid w:val="00975FCC"/>
    <w:rsid w:val="00982B84"/>
    <w:rsid w:val="009837C7"/>
    <w:rsid w:val="00984C53"/>
    <w:rsid w:val="00987D83"/>
    <w:rsid w:val="00990765"/>
    <w:rsid w:val="00991170"/>
    <w:rsid w:val="0099152B"/>
    <w:rsid w:val="0099315E"/>
    <w:rsid w:val="00995D3E"/>
    <w:rsid w:val="00996AA7"/>
    <w:rsid w:val="009A138A"/>
    <w:rsid w:val="009A22F5"/>
    <w:rsid w:val="009A4C46"/>
    <w:rsid w:val="009A609E"/>
    <w:rsid w:val="009A6890"/>
    <w:rsid w:val="009B3692"/>
    <w:rsid w:val="009B5AD9"/>
    <w:rsid w:val="009C3952"/>
    <w:rsid w:val="009D008D"/>
    <w:rsid w:val="009D0AC8"/>
    <w:rsid w:val="009E6C97"/>
    <w:rsid w:val="00A008F9"/>
    <w:rsid w:val="00A01747"/>
    <w:rsid w:val="00A0239D"/>
    <w:rsid w:val="00A02851"/>
    <w:rsid w:val="00A03136"/>
    <w:rsid w:val="00A05875"/>
    <w:rsid w:val="00A062DC"/>
    <w:rsid w:val="00A16C6E"/>
    <w:rsid w:val="00A21D25"/>
    <w:rsid w:val="00A23E1F"/>
    <w:rsid w:val="00A30174"/>
    <w:rsid w:val="00A3096D"/>
    <w:rsid w:val="00A31731"/>
    <w:rsid w:val="00A33831"/>
    <w:rsid w:val="00A4155E"/>
    <w:rsid w:val="00A44319"/>
    <w:rsid w:val="00A468FE"/>
    <w:rsid w:val="00A62B3A"/>
    <w:rsid w:val="00A76992"/>
    <w:rsid w:val="00A77D84"/>
    <w:rsid w:val="00A83F81"/>
    <w:rsid w:val="00A84102"/>
    <w:rsid w:val="00A85228"/>
    <w:rsid w:val="00A9291D"/>
    <w:rsid w:val="00AA5253"/>
    <w:rsid w:val="00AB2650"/>
    <w:rsid w:val="00AB6F1A"/>
    <w:rsid w:val="00AB78B7"/>
    <w:rsid w:val="00AC33B7"/>
    <w:rsid w:val="00AC43B3"/>
    <w:rsid w:val="00AC470B"/>
    <w:rsid w:val="00AC58FF"/>
    <w:rsid w:val="00AC7A81"/>
    <w:rsid w:val="00AC7F42"/>
    <w:rsid w:val="00AE0059"/>
    <w:rsid w:val="00AF0C0F"/>
    <w:rsid w:val="00AF423D"/>
    <w:rsid w:val="00AF4E8C"/>
    <w:rsid w:val="00AF659F"/>
    <w:rsid w:val="00B06D1A"/>
    <w:rsid w:val="00B20B07"/>
    <w:rsid w:val="00B21140"/>
    <w:rsid w:val="00B21450"/>
    <w:rsid w:val="00B23037"/>
    <w:rsid w:val="00B242A1"/>
    <w:rsid w:val="00B255B0"/>
    <w:rsid w:val="00B310BD"/>
    <w:rsid w:val="00B32DE8"/>
    <w:rsid w:val="00B40ECC"/>
    <w:rsid w:val="00B418FE"/>
    <w:rsid w:val="00B42A2C"/>
    <w:rsid w:val="00B53F3A"/>
    <w:rsid w:val="00B56748"/>
    <w:rsid w:val="00B60690"/>
    <w:rsid w:val="00B61C0B"/>
    <w:rsid w:val="00B67006"/>
    <w:rsid w:val="00B67D11"/>
    <w:rsid w:val="00B80C8D"/>
    <w:rsid w:val="00B823ED"/>
    <w:rsid w:val="00B87D3D"/>
    <w:rsid w:val="00B9068B"/>
    <w:rsid w:val="00B90CB4"/>
    <w:rsid w:val="00B913C3"/>
    <w:rsid w:val="00B93940"/>
    <w:rsid w:val="00B97A12"/>
    <w:rsid w:val="00BA0342"/>
    <w:rsid w:val="00BA29F6"/>
    <w:rsid w:val="00BC2E6E"/>
    <w:rsid w:val="00BC3799"/>
    <w:rsid w:val="00BD2368"/>
    <w:rsid w:val="00BD2DBF"/>
    <w:rsid w:val="00BD4762"/>
    <w:rsid w:val="00BD5562"/>
    <w:rsid w:val="00BD5CAB"/>
    <w:rsid w:val="00BE0AE2"/>
    <w:rsid w:val="00BE1A58"/>
    <w:rsid w:val="00BE59BE"/>
    <w:rsid w:val="00BE5D16"/>
    <w:rsid w:val="00BF0AD7"/>
    <w:rsid w:val="00BF1161"/>
    <w:rsid w:val="00BF290F"/>
    <w:rsid w:val="00BF34F4"/>
    <w:rsid w:val="00C00FA0"/>
    <w:rsid w:val="00C01C70"/>
    <w:rsid w:val="00C06821"/>
    <w:rsid w:val="00C06DB6"/>
    <w:rsid w:val="00C16934"/>
    <w:rsid w:val="00C20250"/>
    <w:rsid w:val="00C231ED"/>
    <w:rsid w:val="00C23335"/>
    <w:rsid w:val="00C249B9"/>
    <w:rsid w:val="00C24E5C"/>
    <w:rsid w:val="00C25604"/>
    <w:rsid w:val="00C259F3"/>
    <w:rsid w:val="00C36FB9"/>
    <w:rsid w:val="00C41EF6"/>
    <w:rsid w:val="00C467C9"/>
    <w:rsid w:val="00C46EBD"/>
    <w:rsid w:val="00C473AC"/>
    <w:rsid w:val="00C56158"/>
    <w:rsid w:val="00C6127D"/>
    <w:rsid w:val="00C75939"/>
    <w:rsid w:val="00C825CD"/>
    <w:rsid w:val="00C84765"/>
    <w:rsid w:val="00C87428"/>
    <w:rsid w:val="00C963CB"/>
    <w:rsid w:val="00C97173"/>
    <w:rsid w:val="00CA2B9D"/>
    <w:rsid w:val="00CB0B4D"/>
    <w:rsid w:val="00CB5AE8"/>
    <w:rsid w:val="00CC247A"/>
    <w:rsid w:val="00CC32AF"/>
    <w:rsid w:val="00CC54DB"/>
    <w:rsid w:val="00CC7DE8"/>
    <w:rsid w:val="00CD0BCC"/>
    <w:rsid w:val="00CD180D"/>
    <w:rsid w:val="00CD26D8"/>
    <w:rsid w:val="00CE1B29"/>
    <w:rsid w:val="00CF2818"/>
    <w:rsid w:val="00D012AC"/>
    <w:rsid w:val="00D024DD"/>
    <w:rsid w:val="00D0486F"/>
    <w:rsid w:val="00D0784C"/>
    <w:rsid w:val="00D10D88"/>
    <w:rsid w:val="00D12B43"/>
    <w:rsid w:val="00D14EBC"/>
    <w:rsid w:val="00D16076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50F1C"/>
    <w:rsid w:val="00D605FB"/>
    <w:rsid w:val="00D7179C"/>
    <w:rsid w:val="00D81E1A"/>
    <w:rsid w:val="00D84293"/>
    <w:rsid w:val="00D87255"/>
    <w:rsid w:val="00D94CF9"/>
    <w:rsid w:val="00D95632"/>
    <w:rsid w:val="00DB5E62"/>
    <w:rsid w:val="00DB7487"/>
    <w:rsid w:val="00DC00ED"/>
    <w:rsid w:val="00DC1B95"/>
    <w:rsid w:val="00DC4119"/>
    <w:rsid w:val="00DD10F9"/>
    <w:rsid w:val="00DD14BE"/>
    <w:rsid w:val="00DD1CA3"/>
    <w:rsid w:val="00DD3DDB"/>
    <w:rsid w:val="00DD3DEC"/>
    <w:rsid w:val="00DE1BAD"/>
    <w:rsid w:val="00DE30CD"/>
    <w:rsid w:val="00DE7604"/>
    <w:rsid w:val="00DF0DF1"/>
    <w:rsid w:val="00DF1981"/>
    <w:rsid w:val="00DF7C06"/>
    <w:rsid w:val="00E0058B"/>
    <w:rsid w:val="00E03C4B"/>
    <w:rsid w:val="00E05C08"/>
    <w:rsid w:val="00E150D1"/>
    <w:rsid w:val="00E16BB7"/>
    <w:rsid w:val="00E17131"/>
    <w:rsid w:val="00E21B81"/>
    <w:rsid w:val="00E236CF"/>
    <w:rsid w:val="00E23A03"/>
    <w:rsid w:val="00E24C22"/>
    <w:rsid w:val="00E264CC"/>
    <w:rsid w:val="00E26B02"/>
    <w:rsid w:val="00E4409F"/>
    <w:rsid w:val="00E47EDA"/>
    <w:rsid w:val="00E53139"/>
    <w:rsid w:val="00E54DDB"/>
    <w:rsid w:val="00E6208C"/>
    <w:rsid w:val="00E630D8"/>
    <w:rsid w:val="00E636AE"/>
    <w:rsid w:val="00E67156"/>
    <w:rsid w:val="00E7029A"/>
    <w:rsid w:val="00E725E2"/>
    <w:rsid w:val="00E757E0"/>
    <w:rsid w:val="00E76EF0"/>
    <w:rsid w:val="00E86D70"/>
    <w:rsid w:val="00E91686"/>
    <w:rsid w:val="00E92384"/>
    <w:rsid w:val="00EA12A6"/>
    <w:rsid w:val="00EA1759"/>
    <w:rsid w:val="00EA1787"/>
    <w:rsid w:val="00EB1059"/>
    <w:rsid w:val="00EB26AB"/>
    <w:rsid w:val="00EC18FB"/>
    <w:rsid w:val="00EC4190"/>
    <w:rsid w:val="00ED3F12"/>
    <w:rsid w:val="00ED3FCC"/>
    <w:rsid w:val="00ED5760"/>
    <w:rsid w:val="00ED76EC"/>
    <w:rsid w:val="00EE03F1"/>
    <w:rsid w:val="00EE1FF6"/>
    <w:rsid w:val="00EE2614"/>
    <w:rsid w:val="00EE4F38"/>
    <w:rsid w:val="00EE6AAF"/>
    <w:rsid w:val="00EF1EA0"/>
    <w:rsid w:val="00EF2F24"/>
    <w:rsid w:val="00EF326E"/>
    <w:rsid w:val="00F018CA"/>
    <w:rsid w:val="00F0487D"/>
    <w:rsid w:val="00F07485"/>
    <w:rsid w:val="00F155F4"/>
    <w:rsid w:val="00F1561E"/>
    <w:rsid w:val="00F20838"/>
    <w:rsid w:val="00F242EE"/>
    <w:rsid w:val="00F24474"/>
    <w:rsid w:val="00F24F30"/>
    <w:rsid w:val="00F25294"/>
    <w:rsid w:val="00F26463"/>
    <w:rsid w:val="00F3073D"/>
    <w:rsid w:val="00F35AC7"/>
    <w:rsid w:val="00F4323D"/>
    <w:rsid w:val="00F513BD"/>
    <w:rsid w:val="00F54555"/>
    <w:rsid w:val="00F545CD"/>
    <w:rsid w:val="00F54FC3"/>
    <w:rsid w:val="00F64F6D"/>
    <w:rsid w:val="00F6552B"/>
    <w:rsid w:val="00F70F4C"/>
    <w:rsid w:val="00F71338"/>
    <w:rsid w:val="00F7172B"/>
    <w:rsid w:val="00F807A6"/>
    <w:rsid w:val="00F85E16"/>
    <w:rsid w:val="00F91027"/>
    <w:rsid w:val="00F91E7C"/>
    <w:rsid w:val="00F950E7"/>
    <w:rsid w:val="00FB5CFC"/>
    <w:rsid w:val="00FB5E7B"/>
    <w:rsid w:val="00FC0237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D7825"/>
    <w:rsid w:val="00FE0D96"/>
    <w:rsid w:val="00FE2340"/>
    <w:rsid w:val="00FE2DB7"/>
    <w:rsid w:val="00FE339B"/>
    <w:rsid w:val="00FF13F4"/>
    <w:rsid w:val="00FF3D56"/>
    <w:rsid w:val="00FF41D6"/>
    <w:rsid w:val="00FF5ADC"/>
    <w:rsid w:val="00FF6CB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56D17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3287"/>
    <w:pPr>
      <w:spacing w:line="259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FA"/>
    <w:pPr>
      <w:keepNext/>
      <w:keepLines/>
      <w:numPr>
        <w:numId w:val="39"/>
      </w:numPr>
      <w:spacing w:before="240" w:line="192" w:lineRule="auto"/>
      <w:outlineLvl w:val="0"/>
    </w:pPr>
    <w:rPr>
      <w:rFonts w:ascii="Arial Narrow Bold" w:eastAsia="Times New Roman" w:hAnsi="Arial Narrow Bold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0E"/>
    <w:pPr>
      <w:keepNext/>
      <w:keepLines/>
      <w:numPr>
        <w:ilvl w:val="1"/>
        <w:numId w:val="39"/>
      </w:numPr>
      <w:spacing w:before="40" w:line="216" w:lineRule="auto"/>
      <w:outlineLvl w:val="1"/>
    </w:pPr>
    <w:rPr>
      <w:rFonts w:ascii="Arial Narrow Bold" w:eastAsia="Times New Roman" w:hAnsi="Arial Narrow Bold"/>
      <w:b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FA"/>
    <w:pPr>
      <w:keepNext/>
      <w:keepLines/>
      <w:numPr>
        <w:ilvl w:val="2"/>
        <w:numId w:val="39"/>
      </w:numPr>
      <w:spacing w:before="40"/>
      <w:outlineLvl w:val="2"/>
    </w:pPr>
    <w:rPr>
      <w:rFonts w:eastAsia="Times New Roman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A5A"/>
    <w:pPr>
      <w:keepNext/>
      <w:keepLines/>
      <w:numPr>
        <w:ilvl w:val="3"/>
        <w:numId w:val="39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A5A"/>
    <w:pPr>
      <w:keepNext/>
      <w:keepLines/>
      <w:numPr>
        <w:ilvl w:val="4"/>
        <w:numId w:val="39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numPr>
        <w:ilvl w:val="5"/>
        <w:numId w:val="39"/>
      </w:numPr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A5A"/>
    <w:pPr>
      <w:keepNext/>
      <w:keepLines/>
      <w:numPr>
        <w:ilvl w:val="6"/>
        <w:numId w:val="39"/>
      </w:numPr>
      <w:spacing w:before="40"/>
      <w:outlineLvl w:val="6"/>
    </w:pPr>
    <w:rPr>
      <w:rFonts w:eastAsiaTheme="majorEastAsia" w:cstheme="majorBidi"/>
      <w:iCs/>
      <w:color w:val="DE411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A5A"/>
    <w:pPr>
      <w:keepNext/>
      <w:keepLines/>
      <w:numPr>
        <w:ilvl w:val="7"/>
        <w:numId w:val="39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A5A"/>
    <w:pPr>
      <w:keepNext/>
      <w:keepLines/>
      <w:numPr>
        <w:ilvl w:val="8"/>
        <w:numId w:val="39"/>
      </w:numPr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30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01E3D"/>
    <w:rPr>
      <w:rFonts w:ascii="Arial" w:hAnsi="Arial"/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F950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uiPriority w:val="32"/>
    <w:qFormat/>
    <w:rsid w:val="00552351"/>
    <w:rPr>
      <w:rFonts w:ascii="Arial Narrow" w:hAnsi="Arial Narrow"/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552351"/>
    <w:rPr>
      <w:rFonts w:ascii="Arial Narrow" w:hAnsi="Arial Narrow"/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3A3287"/>
    <w:rPr>
      <w:b/>
      <w:color w:val="FFFFFF"/>
      <w:sz w:val="24"/>
    </w:rPr>
  </w:style>
  <w:style w:type="character" w:styleId="SubtleReference">
    <w:name w:val="Subtle Reference"/>
    <w:uiPriority w:val="31"/>
    <w:qFormat/>
    <w:rsid w:val="00552351"/>
    <w:rPr>
      <w:rFonts w:ascii="Arial Narrow" w:hAnsi="Arial Narrow"/>
      <w:smallCaps/>
      <w:color w:val="4A4E52"/>
      <w:sz w:val="20"/>
    </w:rPr>
  </w:style>
  <w:style w:type="character" w:customStyle="1" w:styleId="PageNumbersChar">
    <w:name w:val="Page Numbers Char"/>
    <w:link w:val="PageNumbers"/>
    <w:rsid w:val="003A3287"/>
    <w:rPr>
      <w:rFonts w:ascii="Arial" w:hAnsi="Arial"/>
      <w:b/>
      <w:color w:val="FFFFFF"/>
      <w:sz w:val="24"/>
      <w:szCs w:val="22"/>
      <w:lang w:val="en-GB"/>
    </w:rPr>
  </w:style>
  <w:style w:type="character" w:styleId="SubtleEmphasis">
    <w:name w:val="Subtle Emphasis"/>
    <w:uiPriority w:val="19"/>
    <w:qFormat/>
    <w:rsid w:val="00452A5A"/>
    <w:rPr>
      <w:rFonts w:ascii="Arial Narrow" w:hAnsi="Arial Narrow"/>
      <w:i w:val="0"/>
      <w:iCs/>
      <w:color w:val="auto"/>
      <w:sz w:val="20"/>
    </w:rPr>
  </w:style>
  <w:style w:type="character" w:styleId="Strong">
    <w:name w:val="Strong"/>
    <w:qFormat/>
    <w:rsid w:val="00452A5A"/>
    <w:rPr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qFormat/>
    <w:rsid w:val="006432E2"/>
    <w:pPr>
      <w:spacing w:line="192" w:lineRule="auto"/>
      <w:contextualSpacing/>
      <w:jc w:val="right"/>
    </w:pPr>
    <w:rPr>
      <w:rFonts w:ascii="Arial Narrow" w:eastAsia="Times New Roman" w:hAnsi="Arial Narrow"/>
      <w:b/>
      <w:caps/>
      <w:spacing w:val="-10"/>
      <w:kern w:val="28"/>
      <w:sz w:val="48"/>
      <w:szCs w:val="56"/>
    </w:rPr>
  </w:style>
  <w:style w:type="character" w:customStyle="1" w:styleId="TitleChar">
    <w:name w:val="Title Char"/>
    <w:link w:val="Title"/>
    <w:rsid w:val="006432E2"/>
    <w:rPr>
      <w:rFonts w:ascii="Arial Narrow" w:eastAsia="Times New Roman" w:hAnsi="Arial Narrow"/>
      <w:b/>
      <w:caps/>
      <w:spacing w:val="-10"/>
      <w:kern w:val="28"/>
      <w:sz w:val="48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2E2"/>
    <w:pPr>
      <w:numPr>
        <w:ilvl w:val="1"/>
      </w:numPr>
      <w:spacing w:line="216" w:lineRule="auto"/>
      <w:jc w:val="right"/>
    </w:pPr>
    <w:rPr>
      <w:rFonts w:ascii="Arial Narrow Bold" w:eastAsia="Times New Roman" w:hAnsi="Arial Narrow Bold"/>
      <w:b/>
      <w:caps/>
      <w:spacing w:val="15"/>
      <w:sz w:val="32"/>
    </w:rPr>
  </w:style>
  <w:style w:type="character" w:customStyle="1" w:styleId="SubtitleChar">
    <w:name w:val="Subtitle Char"/>
    <w:link w:val="Subtitle"/>
    <w:uiPriority w:val="11"/>
    <w:rsid w:val="006432E2"/>
    <w:rPr>
      <w:rFonts w:ascii="Arial Narrow Bold" w:eastAsia="Times New Roman" w:hAnsi="Arial Narrow Bold"/>
      <w:b/>
      <w:caps/>
      <w:spacing w:val="15"/>
      <w:sz w:val="32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6B10FA"/>
    <w:rPr>
      <w:rFonts w:ascii="Arial Narrow Bold" w:eastAsia="Times New Roman" w:hAnsi="Arial Narrow Bold"/>
      <w:b/>
      <w:caps/>
      <w:sz w:val="36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52440E"/>
    <w:rPr>
      <w:rFonts w:ascii="Arial Narrow Bold" w:eastAsia="Times New Roman" w:hAnsi="Arial Narrow Bold"/>
      <w:b/>
      <w:caps/>
      <w:sz w:val="30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6B10FA"/>
    <w:rPr>
      <w:rFonts w:ascii="Arial" w:eastAsia="Times New Roman" w:hAnsi="Arial"/>
      <w:b/>
      <w:sz w:val="26"/>
      <w:szCs w:val="24"/>
      <w:lang w:val="en-GB"/>
    </w:rPr>
  </w:style>
  <w:style w:type="paragraph" w:styleId="ListBullet">
    <w:name w:val="List Bullet"/>
    <w:basedOn w:val="Normal"/>
    <w:uiPriority w:val="99"/>
    <w:unhideWhenUsed/>
    <w:qFormat/>
    <w:rsid w:val="003A3287"/>
    <w:pPr>
      <w:numPr>
        <w:numId w:val="1"/>
      </w:numPr>
      <w:ind w:left="432" w:hanging="288"/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Endava">
    <w:name w:val="Endava"/>
    <w:basedOn w:val="TableNormal"/>
    <w:uiPriority w:val="99"/>
    <w:rsid w:val="001C3A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2351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552351"/>
    <w:rPr>
      <w:rFonts w:ascii="Arial Narrow" w:hAnsi="Arial Narrow"/>
      <w:b/>
      <w:iCs/>
      <w:sz w:val="32"/>
      <w:szCs w:val="22"/>
      <w:lang w:val="en-GB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452A5A"/>
    <w:pPr>
      <w:spacing w:line="240" w:lineRule="auto"/>
      <w:jc w:val="both"/>
    </w:pPr>
    <w:rPr>
      <w:rFonts w:eastAsia="Times New Roman"/>
      <w:noProof/>
      <w:color w:val="DE411B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452A5A"/>
    <w:rPr>
      <w:rFonts w:ascii="Arial Narrow" w:eastAsia="Times New Roman" w:hAnsi="Arial Narrow"/>
      <w:noProof/>
      <w:color w:val="DE411B"/>
      <w:sz w:val="28"/>
      <w:szCs w:val="28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FD7825"/>
    <w:pPr>
      <w:spacing w:line="240" w:lineRule="auto"/>
      <w:jc w:val="both"/>
    </w:pPr>
    <w:rPr>
      <w:iCs/>
      <w:noProof/>
      <w:color w:val="DE411B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FD7825"/>
    <w:rPr>
      <w:rFonts w:ascii="Arial Narrow Bold" w:eastAsia="Times New Roman" w:hAnsi="Arial Narrow Bold"/>
      <w:b/>
      <w:iCs/>
      <w:caps/>
      <w:noProof/>
      <w:color w:val="DE411B"/>
      <w:spacing w:val="15"/>
      <w:sz w:val="22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235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351"/>
    <w:rPr>
      <w:rFonts w:ascii="Arial Narrow" w:hAnsi="Arial Narrow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52A5A"/>
    <w:rPr>
      <w:rFonts w:ascii="Arial Narrow" w:eastAsiaTheme="majorEastAsia" w:hAnsi="Arial Narrow" w:cstheme="majorBidi"/>
      <w:b/>
      <w:iCs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5A"/>
    <w:rPr>
      <w:rFonts w:ascii="Arial Narrow" w:eastAsiaTheme="majorEastAsia" w:hAnsi="Arial Narrow" w:cstheme="majorBidi"/>
      <w:b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5A"/>
    <w:rPr>
      <w:rFonts w:ascii="Arial Narrow" w:eastAsiaTheme="majorEastAsia" w:hAnsi="Arial Narrow" w:cstheme="majorBidi"/>
      <w:iCs/>
      <w:color w:val="DE411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5A"/>
    <w:rPr>
      <w:rFonts w:ascii="Arial Narrow" w:eastAsiaTheme="majorEastAsia" w:hAnsi="Arial Narrow" w:cstheme="majorBidi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5A"/>
    <w:rPr>
      <w:rFonts w:ascii="Arial Narrow" w:eastAsiaTheme="majorEastAsia" w:hAnsi="Arial Narrow" w:cstheme="majorBidi"/>
      <w:i/>
      <w:iCs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585D"/>
    <w:pPr>
      <w:spacing w:after="480"/>
      <w:outlineLvl w:val="9"/>
    </w:pPr>
    <w:rPr>
      <w:rFonts w:eastAsiaTheme="majorEastAsia" w:cstheme="majorBidi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585D"/>
    <w:pPr>
      <w:tabs>
        <w:tab w:val="right" w:leader="dot" w:pos="9016"/>
      </w:tabs>
      <w:spacing w:after="100"/>
    </w:pPr>
    <w:rPr>
      <w:rFonts w:ascii="Arial Narrow Bold" w:hAnsi="Arial Narrow Bold"/>
      <w:b/>
      <w:caps/>
      <w:noProof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552351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470FA0"/>
    <w:rPr>
      <w:rFonts w:ascii="Arial Narrow" w:hAnsi="Arial Narrow"/>
      <w:color w:val="DE411B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DE411B" w:themeColor="accent1" w:shadow="1" w:frame="1"/>
        <w:left w:val="single" w:sz="2" w:space="10" w:color="DE411B" w:themeColor="accent1" w:shadow="1" w:frame="1"/>
        <w:bottom w:val="single" w:sz="2" w:space="10" w:color="DE411B" w:themeColor="accent1" w:shadow="1" w:frame="1"/>
        <w:right w:val="single" w:sz="2" w:space="10" w:color="DE411B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470FA0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301E3D"/>
    <w:rPr>
      <w:rFonts w:ascii="Arial" w:hAnsi="Arial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52351"/>
    <w:pPr>
      <w:spacing w:after="100"/>
      <w:ind w:left="446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1Numbering">
    <w:name w:val="Heading 1 Numbering"/>
    <w:basedOn w:val="Heading2"/>
    <w:link w:val="Heading1NumberingChar"/>
    <w:rsid w:val="009647AB"/>
    <w:pPr>
      <w:numPr>
        <w:numId w:val="15"/>
      </w:numPr>
    </w:pPr>
    <w:rPr>
      <w:sz w:val="40"/>
    </w:rPr>
  </w:style>
  <w:style w:type="paragraph" w:customStyle="1" w:styleId="Heading2Numbering">
    <w:name w:val="Heading 2 Numbering"/>
    <w:basedOn w:val="Heading3"/>
    <w:link w:val="Heading2NumberingChar"/>
    <w:qFormat/>
    <w:rsid w:val="00E91686"/>
    <w:pPr>
      <w:numPr>
        <w:numId w:val="35"/>
      </w:numPr>
    </w:pPr>
    <w:rPr>
      <w:rFonts w:ascii="Arial Narrow Bold" w:hAnsi="Arial Narrow Bold"/>
      <w:caps/>
    </w:rPr>
  </w:style>
  <w:style w:type="character" w:customStyle="1" w:styleId="Heading1NumberingChar">
    <w:name w:val="Heading 1 Numbering Char"/>
    <w:basedOn w:val="Heading2Char"/>
    <w:link w:val="Heading1Numbering"/>
    <w:rsid w:val="009647AB"/>
    <w:rPr>
      <w:rFonts w:ascii="Arial Narrow Bold" w:eastAsia="Times New Roman" w:hAnsi="Arial Narrow Bold"/>
      <w:b/>
      <w:caps/>
      <w:sz w:val="40"/>
      <w:szCs w:val="26"/>
      <w:lang w:val="en-GB"/>
    </w:rPr>
  </w:style>
  <w:style w:type="character" w:customStyle="1" w:styleId="Heading2NumberingChar">
    <w:name w:val="Heading 2 Numbering Char"/>
    <w:basedOn w:val="Heading3Char"/>
    <w:link w:val="Heading2Numbering"/>
    <w:rsid w:val="00E91686"/>
    <w:rPr>
      <w:rFonts w:ascii="Arial Narrow Bold" w:eastAsia="Times New Roman" w:hAnsi="Arial Narrow Bold" w:cs="Times New Roman"/>
      <w:b/>
      <w:caps/>
      <w:color w:val="4A4E52"/>
      <w:sz w:val="30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552351"/>
    <w:rPr>
      <w:rFonts w:ascii="Arial Narrow" w:hAnsi="Arial Narrow"/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23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2351"/>
    <w:rPr>
      <w:rFonts w:ascii="Arial Narrow" w:hAnsi="Arial Narrow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2351"/>
    <w:rPr>
      <w:rFonts w:ascii="Arial Narrow" w:hAnsi="Arial Narrow"/>
      <w:color w:val="00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0FA0"/>
    <w:rPr>
      <w:rFonts w:ascii="Arial Narrow" w:hAnsi="Arial Narrow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A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A0"/>
    <w:rPr>
      <w:rFonts w:ascii="Arial Narrow" w:hAnsi="Arial Narrow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A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A0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TOAHeading">
    <w:name w:val="toa heading"/>
    <w:basedOn w:val="Normal"/>
    <w:next w:val="Normal"/>
    <w:uiPriority w:val="99"/>
    <w:semiHidden/>
    <w:unhideWhenUsed/>
    <w:rsid w:val="0046585D"/>
    <w:pPr>
      <w:spacing w:before="120"/>
    </w:pPr>
    <w:rPr>
      <w:rFonts w:ascii="Arial Narrow Bold" w:eastAsiaTheme="majorEastAsia" w:hAnsi="Arial Narrow Bold" w:cstheme="majorBidi"/>
      <w:b/>
      <w:bCs/>
      <w:caps/>
      <w:color w:val="DE411B"/>
      <w:szCs w:val="24"/>
    </w:rPr>
  </w:style>
  <w:style w:type="table" w:styleId="ListTable3">
    <w:name w:val="List Table 3"/>
    <w:basedOn w:val="TableNormal"/>
    <w:uiPriority w:val="48"/>
    <w:rsid w:val="001B469A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469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B469A"/>
    <w:tblPr>
      <w:tblStyleRowBandSize w:val="1"/>
      <w:tblStyleColBandSize w:val="1"/>
      <w:tblInd w:w="0" w:type="dxa"/>
      <w:tblBorders>
        <w:top w:val="single" w:sz="4" w:space="0" w:color="777D83" w:themeColor="accent5" w:themeTint="99"/>
        <w:left w:val="single" w:sz="4" w:space="0" w:color="777D83" w:themeColor="accent5" w:themeTint="99"/>
        <w:bottom w:val="single" w:sz="4" w:space="0" w:color="777D83" w:themeColor="accent5" w:themeTint="99"/>
        <w:right w:val="single" w:sz="4" w:space="0" w:color="777D83" w:themeColor="accent5" w:themeTint="99"/>
        <w:insideH w:val="single" w:sz="4" w:space="0" w:color="777D83" w:themeColor="accent5" w:themeTint="99"/>
        <w:insideV w:val="single" w:sz="4" w:space="0" w:color="777D8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2729" w:themeColor="accent5"/>
          <w:left w:val="single" w:sz="4" w:space="0" w:color="252729" w:themeColor="accent5"/>
          <w:bottom w:val="single" w:sz="4" w:space="0" w:color="252729" w:themeColor="accent5"/>
          <w:right w:val="single" w:sz="4" w:space="0" w:color="252729" w:themeColor="accent5"/>
          <w:insideH w:val="nil"/>
          <w:insideV w:val="nil"/>
        </w:tcBorders>
        <w:shd w:val="clear" w:color="auto" w:fill="252729" w:themeFill="accent5"/>
      </w:tcPr>
    </w:tblStylePr>
    <w:tblStylePr w:type="lastRow">
      <w:rPr>
        <w:b/>
        <w:bCs/>
      </w:rPr>
      <w:tblPr/>
      <w:tcPr>
        <w:tcBorders>
          <w:top w:val="double" w:sz="4" w:space="0" w:color="2527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3D6" w:themeFill="accent5" w:themeFillTint="33"/>
      </w:tcPr>
    </w:tblStylePr>
    <w:tblStylePr w:type="band1Horz">
      <w:tblPr/>
      <w:tcPr>
        <w:shd w:val="clear" w:color="auto" w:fill="D1D3D6" w:themeFill="accent5" w:themeFillTint="33"/>
      </w:tcPr>
    </w:tblStylePr>
  </w:style>
  <w:style w:type="table" w:styleId="GridTable4">
    <w:name w:val="Grid Table 4"/>
    <w:basedOn w:val="TableNormal"/>
    <w:uiPriority w:val="49"/>
    <w:rsid w:val="001B469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B469A"/>
    <w:tblPr>
      <w:tblStyleRowBandSize w:val="1"/>
      <w:tblStyleColBandSize w:val="1"/>
      <w:tblInd w:w="0" w:type="dxa"/>
      <w:tblBorders>
        <w:top w:val="single" w:sz="4" w:space="0" w:color="F1AD9D" w:themeColor="accent3" w:themeTint="99"/>
        <w:left w:val="single" w:sz="4" w:space="0" w:color="F1AD9D" w:themeColor="accent3" w:themeTint="99"/>
        <w:bottom w:val="single" w:sz="4" w:space="0" w:color="F1AD9D" w:themeColor="accent3" w:themeTint="99"/>
        <w:right w:val="single" w:sz="4" w:space="0" w:color="F1AD9D" w:themeColor="accent3" w:themeTint="99"/>
        <w:insideH w:val="single" w:sz="4" w:space="0" w:color="F1AD9D" w:themeColor="accent3" w:themeTint="99"/>
        <w:insideV w:val="single" w:sz="4" w:space="0" w:color="F1AD9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3DE" w:themeFill="accent3" w:themeFillTint="33"/>
      </w:tcPr>
    </w:tblStylePr>
    <w:tblStylePr w:type="band1Horz">
      <w:tblPr/>
      <w:tcPr>
        <w:shd w:val="clear" w:color="auto" w:fill="FAE3DE" w:themeFill="accent3" w:themeFillTint="33"/>
      </w:tcPr>
    </w:tblStylePr>
    <w:tblStylePr w:type="neCell">
      <w:tblPr/>
      <w:tcPr>
        <w:tcBorders>
          <w:bottom w:val="single" w:sz="4" w:space="0" w:color="F1AD9D" w:themeColor="accent3" w:themeTint="99"/>
        </w:tcBorders>
      </w:tcPr>
    </w:tblStylePr>
    <w:tblStylePr w:type="nwCell">
      <w:tblPr/>
      <w:tcPr>
        <w:tcBorders>
          <w:bottom w:val="single" w:sz="4" w:space="0" w:color="F1AD9D" w:themeColor="accent3" w:themeTint="99"/>
        </w:tcBorders>
      </w:tcPr>
    </w:tblStylePr>
    <w:tblStylePr w:type="seCell">
      <w:tblPr/>
      <w:tcPr>
        <w:tcBorders>
          <w:top w:val="single" w:sz="4" w:space="0" w:color="F1AD9D" w:themeColor="accent3" w:themeTint="99"/>
        </w:tcBorders>
      </w:tcPr>
    </w:tblStylePr>
    <w:tblStylePr w:type="swCell">
      <w:tblPr/>
      <w:tcPr>
        <w:tcBorders>
          <w:top w:val="single" w:sz="4" w:space="0" w:color="F1AD9D" w:themeColor="accent3" w:themeTint="99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469A"/>
    <w:pPr>
      <w:spacing w:line="259" w:lineRule="auto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ar.cvijic/Documents/iOS%20projects/Workshop%202017/Assignments/Autolayout/Assignment%201%20-%20Guess%20Game/Auto%20layout%20assignment%201%20-%20Guess%20Ga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FBC0444C04F34AB4EEC49C6B219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2E929-3FE2-8C48-99E7-781223C2BACB}"/>
      </w:docPartPr>
      <w:docPartBody>
        <w:p w:rsidR="005370F9" w:rsidRDefault="00A173BD">
          <w:pPr>
            <w:pStyle w:val="53FBC0444C04F34AB4EEC49C6B219357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1D237168EF3AF1489B2A967EE8B99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CA37-E46A-C646-98E8-69BE25181C44}"/>
      </w:docPartPr>
      <w:docPartBody>
        <w:p w:rsidR="005370F9" w:rsidRDefault="00A173BD">
          <w:pPr>
            <w:pStyle w:val="1D237168EF3AF1489B2A967EE8B99ECE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5A5CCF5C03C2654EBCE3F0C6DF2CC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C930D-C3DB-A84A-9C4F-E55D0973F6FB}"/>
      </w:docPartPr>
      <w:docPartBody>
        <w:p w:rsidR="005370F9" w:rsidRDefault="00A173BD">
          <w:pPr>
            <w:pStyle w:val="5A5CCF5C03C2654EBCE3F0C6DF2CCA67"/>
          </w:pPr>
          <w:r w:rsidRPr="000E569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 Bold">
    <w:charset w:val="00"/>
    <w:family w:val="auto"/>
    <w:pitch w:val="variable"/>
    <w:sig w:usb0="00000287" w:usb1="000008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BD"/>
    <w:rsid w:val="000B53A3"/>
    <w:rsid w:val="001E15D4"/>
    <w:rsid w:val="005370F9"/>
    <w:rsid w:val="00A1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BC6AE93C8802B84D9D61758980F4932B">
    <w:name w:val="BC6AE93C8802B84D9D61758980F4932B"/>
  </w:style>
  <w:style w:type="paragraph" w:customStyle="1" w:styleId="8048A9F51137904DA5FDF533A6F4BAD9">
    <w:name w:val="8048A9F51137904DA5FDF533A6F4BAD9"/>
  </w:style>
  <w:style w:type="paragraph" w:customStyle="1" w:styleId="53FBC0444C04F34AB4EEC49C6B219357">
    <w:name w:val="53FBC0444C04F34AB4EEC49C6B219357"/>
  </w:style>
  <w:style w:type="paragraph" w:customStyle="1" w:styleId="1D237168EF3AF1489B2A967EE8B99ECE">
    <w:name w:val="1D237168EF3AF1489B2A967EE8B99ECE"/>
  </w:style>
  <w:style w:type="paragraph" w:customStyle="1" w:styleId="5A5CCF5C03C2654EBCE3F0C6DF2CCA67">
    <w:name w:val="5A5CCF5C03C2654EBCE3F0C6DF2CC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Endava colors">
      <a:dk1>
        <a:srgbClr val="000000"/>
      </a:dk1>
      <a:lt1>
        <a:srgbClr val="FFFFFF"/>
      </a:lt1>
      <a:dk2>
        <a:srgbClr val="BDBEC0"/>
      </a:dk2>
      <a:lt2>
        <a:srgbClr val="FFFFFF"/>
      </a:lt2>
      <a:accent1>
        <a:srgbClr val="DE411B"/>
      </a:accent1>
      <a:accent2>
        <a:srgbClr val="000000"/>
      </a:accent2>
      <a:accent3>
        <a:srgbClr val="E8775C"/>
      </a:accent3>
      <a:accent4>
        <a:srgbClr val="7F878B"/>
      </a:accent4>
      <a:accent5>
        <a:srgbClr val="252729"/>
      </a:accent5>
      <a:accent6>
        <a:srgbClr val="000000"/>
      </a:accent6>
      <a:hlink>
        <a:srgbClr val="DF411C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DE8F874A57D40BE181F274FFEEB68" ma:contentTypeVersion="0" ma:contentTypeDescription="Create a new document." ma:contentTypeScope="" ma:versionID="308c419822eca16213fccab147bd08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536BB9-EEB8-4E78-9087-FA6982CB3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A9B0BA-ED3A-5845-B910-BE9D4A00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 layout assignment 1 - Guess Game.dotx</Template>
  <TotalTime>128</TotalTime>
  <Pages>3</Pages>
  <Words>514</Words>
  <Characters>2933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</vt:lpstr>
    </vt:vector>
  </TitlesOfParts>
  <Company>Grant Thornton International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Guess Game</dc:subject>
  <dc:creator>Microsoft Office User</dc:creator>
  <cp:keywords/>
  <cp:lastModifiedBy>Microsoft Office User</cp:lastModifiedBy>
  <cp:revision>11</cp:revision>
  <cp:lastPrinted>2016-07-15T08:11:00Z</cp:lastPrinted>
  <dcterms:created xsi:type="dcterms:W3CDTF">2017-02-13T09:40:00Z</dcterms:created>
  <dcterms:modified xsi:type="dcterms:W3CDTF">2017-02-13T16:20:00Z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0x010100B74DE8F874A57D40BE181F274FFEEB68</vt:lpwstr>
  </property>
</Properties>
</file>